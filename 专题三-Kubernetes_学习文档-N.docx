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hint="eastAsia"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hint="eastAsia" w:ascii="思源黑体 CN Normal" w:hAnsi="思源黑体 CN Normal" w:eastAsia="思源黑体 CN Normal" w:cs="思源黑体 CN Normal"/>
        </w:rPr>
      </w:pPr>
    </w:p>
    <w:p>
      <w:pPr>
        <w:pStyle w:val="2"/>
        <w:tabs>
          <w:tab w:val="left" w:pos="0"/>
        </w:tabs>
        <w:bidi w:val="0"/>
        <w:ind w:left="420"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知识回顾</w:t>
      </w: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什么是 </w:t>
      </w:r>
      <w:r>
        <w:rPr>
          <w:rFonts w:hint="eastAsia" w:ascii="思源黑体 CN Normal" w:hAnsi="思源黑体 CN Normal" w:eastAsia="思源黑体 CN Normal" w:cs="思源黑体 CN Normal"/>
          <w:lang w:val="en-US" w:eastAsia="zh-CN"/>
        </w:rPr>
        <w:t>Linux 容器</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容器不就是虚拟化吗？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hint="eastAsia" w:ascii="思源黑体 CN Normal" w:hAnsi="思源黑体 CN Normal" w:eastAsia="思源黑体 CN Normal" w:cs="思源黑体 CN Normal"/>
        </w:rPr>
      </w:pPr>
    </w:p>
    <w:p>
      <w:pPr>
        <w:pStyle w:val="37"/>
        <w:numPr>
          <w:ilvl w:val="0"/>
          <w:numId w:val="2"/>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容器简史</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hint="eastAsia"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"https://www.redhat.com/zh/topics/containers"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Linux</w:t>
      </w:r>
      <w:r>
        <w:rPr>
          <w:rStyle w:val="29"/>
          <w:rFonts w:hint="eastAsia" w:ascii="思源黑体 CN Normal" w:hAnsi="思源黑体 CN Normal" w:eastAsia="思源黑体 CN Normal" w:cs="思源黑体 CN Normal"/>
          <w:szCs w:val="21"/>
          <w:vertAlign w:val="superscript"/>
        </w:rPr>
        <w:t>®</w:t>
      </w:r>
      <w:r>
        <w:rPr>
          <w:rStyle w:val="29"/>
          <w:rFonts w:hint="eastAsia" w:ascii="思源黑体 CN Normal" w:hAnsi="思源黑体 CN Normal" w:eastAsia="思源黑体 CN Normal" w:cs="思源黑体 CN Normal"/>
          <w:szCs w:val="21"/>
        </w:rPr>
        <w:t> 容器</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"https://access.redhat.com/documentation/en-US/Red_Hat_Enterprise_Linux/6/html/Resource_Management_Guide/ch01.html"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Cgroups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"https://lwn.net/Articles/528078/"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namespaces</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"https://linuxcontainers.org/"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LXC</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"https://www.redhat.com/zh/topics/virtualization"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shd w:val="clear" w:color="auto" w:fill="FFFFFF"/>
        </w:rPr>
        <w:t>虚拟化</w:t>
      </w:r>
      <w:r>
        <w:rPr>
          <w:rStyle w:val="29"/>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hint="eastAsia"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"https://en.wikipedia.org/wiki/Service-oriented_architecture"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面向服务的架构</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"http://developers.redhat.com/blog/2016/03/09/more-about-docker-images-size/"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规模</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"https://en.wikipedia.org/wiki/Continuous_integration"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CI</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"https://en.wikipedia.org/wiki/Continuous_delivery"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1"/>
          <w:szCs w:val="21"/>
        </w:rPr>
        <w:t>CD</w:t>
      </w:r>
      <w:r>
        <w:rPr>
          <w:rStyle w:val="29"/>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0"/>
        <w:shd w:val="clear" w:color="auto" w:fill="FFFFFF"/>
        <w:spacing w:beforeAutospacing="0" w:after="24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0"/>
        <w:shd w:val="clear" w:color="auto" w:fill="FFFFFF"/>
        <w:spacing w:beforeAutospacing="0" w:afterAutospacing="0"/>
        <w:ind w:firstLine="420"/>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hint="eastAsia" w:ascii="思源黑体 CN Normal" w:hAnsi="思源黑体 CN Normal" w:eastAsia="思源黑体 CN Normal" w:cs="思源黑体 CN Normal"/>
          <w:szCs w:val="21"/>
        </w:rPr>
      </w:pPr>
    </w:p>
    <w:p>
      <w:pPr>
        <w:ind w:firstLine="480"/>
        <w:jc w:val="left"/>
        <w:rPr>
          <w:rFonts w:hint="eastAsia" w:ascii="思源黑体 CN Normal" w:hAnsi="思源黑体 CN Normal" w:eastAsia="思源黑体 CN Normal" w:cs="思源黑体 CN Normal"/>
          <w:szCs w:val="21"/>
        </w:rPr>
      </w:pPr>
    </w:p>
    <w:p>
      <w:pPr>
        <w:pStyle w:val="2"/>
        <w:bidi w:val="0"/>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的工程师开发和设计。Google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ind w:left="0" w:leftChars="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hint="eastAsia" w:ascii="思源黑体 CN Normal" w:hAnsi="思源黑体 CN Normal" w:eastAsia="思源黑体 CN Normal" w:cs="思源黑体 CN Normal"/>
          <w:szCs w:val="21"/>
          <w:shd w:val="clear" w:color="auto" w:fill="FFFFFF"/>
        </w:rPr>
      </w:pPr>
    </w:p>
    <w:p>
      <w:pPr>
        <w:ind w:left="0" w:leftChars="0" w:firstLine="420" w:firstLineChars="20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left="0" w:leftChars="0" w:right="-21" w:rightChars="-10" w:firstLine="0" w:firstLineChars="0"/>
        <w:jc w:val="center"/>
        <w:rPr>
          <w:rFonts w:hint="eastAsia"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left="0" w:leftChars="0"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Laebl（标签）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hint="eastAsia" w:ascii="思源黑体 CN Normal" w:hAnsi="思源黑体 CN Normal" w:eastAsia="思源黑体 CN Normal" w:cs="思源黑体 CN Normal"/>
        </w:rPr>
      </w:pP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官方把 kubernetes 术语分为 12 个分类：</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k8s 的术语实在太多了，想要全部记住作为新学者还是有点压力，所以我们课程中只讲解一些常用的术语。想要了解更多 kubernetes 术语，请参照官方术语表。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"https://kubernetes.io/docs/reference/glossary/?fundamental=true"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https://kubernetes.io/docs/reference/glossary/?fundamental=true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hint="eastAsia"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ind w:left="0" w:leftChars="0" w:firstLine="0" w:firstLineChars="0"/>
        <w:jc w:val="center"/>
        <w:rPr>
          <w:rFonts w:hint="eastAsia"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"https://kubernetes.io/docs/user-guide/persistent-volumes/walkthrough/"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https://kubernetes.io/docs/user-guide/persistent-volumes/walkthrough/</w:t>
      </w:r>
      <w:r>
        <w:rPr>
          <w:rStyle w:val="29"/>
          <w:rFonts w:hint="eastAsia" w:ascii="思源黑体 CN Normal" w:hAnsi="思源黑体 CN Normal" w:eastAsia="思源黑体 CN Normal" w:cs="思源黑体 CN Normal"/>
          <w:szCs w:val="21"/>
        </w:rPr>
        <w:fldChar w:fldCharType="end"/>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ind w:left="0" w:leftChars="0" w:firstLine="0" w:firstLineChars="0"/>
        <w:jc w:val="both"/>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hint="eastAsia" w:ascii="思源黑体 CN Normal" w:hAnsi="思源黑体 CN Normal" w:eastAsia="思源黑体 CN Normal" w:cs="思源黑体 CN Normal"/>
          <w:szCs w:val="21"/>
          <w:shd w:val="clear" w:color="auto" w:fill="FFFFFF"/>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集群组件：</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"https://kubernetes.io/docs/tutorials/kubernetes-basics/"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https://kubernetes.io/docs/tutorials/kubernetes-basics/</w:t>
      </w:r>
      <w:r>
        <w:rPr>
          <w:rStyle w:val="27"/>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https://github.com/kubernetes</w:t>
      </w:r>
      <w:r>
        <w:rPr>
          <w:rStyle w:val="27"/>
          <w:rFonts w:hint="eastAsia" w:ascii="思源黑体 CN Normal" w:hAnsi="思源黑体 CN Normal" w:eastAsia="思源黑体 CN Normal" w:cs="思源黑体 CN Normal"/>
        </w:rPr>
        <w:fldChar w:fldCharType="end"/>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hint="eastAsia" w:ascii="思源黑体 CN Normal" w:hAnsi="思源黑体 CN Normal" w:eastAsia="思源黑体 CN Normal" w:cs="思源黑体 CN Normal"/>
          <w:b/>
          <w:bCs/>
        </w:rPr>
      </w:pPr>
    </w:p>
    <w:p>
      <w:pPr>
        <w:ind w:firstLine="575"/>
        <w:rPr>
          <w:rFonts w:hint="eastAsia"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hint="eastAsia" w:ascii="思源黑体 CN Normal" w:hAnsi="思源黑体 CN Normal" w:eastAsia="思源黑体 CN Normal" w:cs="思源黑体 CN Normal"/>
          <w:b/>
          <w:bCs/>
        </w:rPr>
      </w:pPr>
    </w:p>
    <w:tbl>
      <w:tblPr>
        <w:tblStyle w:val="24"/>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ip 地址</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192.168.100.246</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192.168.100.247</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192.168.100.248</w:t>
            </w:r>
          </w:p>
        </w:tc>
        <w:tc>
          <w:tcPr>
            <w:tcW w:w="3295" w:type="dxa"/>
          </w:tcPr>
          <w:p>
            <w:pPr>
              <w:ind w:firstLine="480"/>
              <w:rPr>
                <w:rFonts w:hint="eastAsia"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harbor</w:t>
            </w:r>
          </w:p>
        </w:tc>
        <w:tc>
          <w:tcPr>
            <w:tcW w:w="2693"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192.168.100.241</w:t>
            </w:r>
          </w:p>
        </w:tc>
        <w:tc>
          <w:tcPr>
            <w:tcW w:w="3295" w:type="dxa"/>
          </w:tcPr>
          <w:p>
            <w:pPr>
              <w:ind w:firstLine="480"/>
              <w:rPr>
                <w:rFonts w:hint="eastAsia"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集群详情</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OS：CentOS Linux release 7.3.1611 (Core) 3.10.0-514.el7.x86_64</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私有docker镜像仓库harbor（请自行部署，harbor提供离线安装包，直接使用docker-compose启动即可），不会的请参官文档：</w:t>
      </w:r>
    </w:p>
    <w:p>
      <w:pPr>
        <w:pStyle w:val="37"/>
        <w:ind w:left="42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"https://github.com/goharbor/harbor/blob/master/docs/installation_guide.md"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https://github.com/goharbor/harbor/blob/master/docs/installation_guide.md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https访问：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"https://github.com/goharbor/harbor/blob/master/docs/configure_https.md"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https://github.com/goharbor/harbor/blob/master/docs/configure_https.md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575"/>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环境说明</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在下面的步骤中，我们将在三台CentOS系统的物理机上部署具有三个节点的kubernetes1.6.0集群。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镜像仓库：192.168.100.241，为私有镜像仓库，请替换为公共仓库或你自己的镜像仓库地址。</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Node：192.168.100.247、192.168.100.248</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注意：192.168.100.246 这台主机 master 和 node 复用。所有生成证书、执行 kubectl 命令的操作都在这台节点上执行。一旦 node 加入到 kubernetes 集群之后就不需要再登陆node节点了。</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7、Ubuntu 16.04 及以上版本系统</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pStyle w:val="37"/>
        <w:numPr>
          <w:numId w:val="0"/>
        </w:numPr>
        <w:ind w:leftChars="0"/>
        <w:jc w:val="left"/>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sz w:val="28"/>
          <w:szCs w:val="28"/>
          <w:lang w:eastAsia="zh-CN"/>
        </w:rPr>
        <w:t>特别</w:t>
      </w:r>
      <w:r>
        <w:rPr>
          <w:rFonts w:hint="eastAsia" w:ascii="思源黑体 CN Normal" w:hAnsi="思源黑体 CN Normal" w:eastAsia="思源黑体 CN Normal" w:cs="思源黑体 CN Normal"/>
          <w:b/>
          <w:sz w:val="28"/>
          <w:szCs w:val="28"/>
        </w:rPr>
        <w:t>提醒</w:t>
      </w:r>
    </w:p>
    <w:p>
      <w:pPr>
        <w:pStyle w:val="37"/>
        <w:numPr>
          <w:numId w:val="0"/>
        </w:numPr>
        <w:spacing w:line="360" w:lineRule="auto"/>
        <w:jc w:val="left"/>
        <w:rPr>
          <w:rFonts w:hint="eastAsia" w:eastAsia="思源黑体 CN Normal"/>
          <w:b/>
          <w:bCs/>
          <w:color w:val="FF0000"/>
          <w:highlight w:val="lightGray"/>
          <w:lang w:val="en-US" w:eastAsia="zh-CN"/>
        </w:rPr>
      </w:pPr>
      <w:r>
        <w:rPr>
          <w:rFonts w:hint="eastAsia" w:eastAsia="思源黑体 CN Normal"/>
          <w:b/>
          <w:bCs/>
          <w:color w:val="FF0000"/>
          <w:highlight w:val="lightGray"/>
          <w:lang w:val="en-US" w:eastAsia="zh-CN"/>
        </w:rPr>
        <w:t>有同学没有按照老师的k8s版本（1.</w:t>
      </w:r>
      <w:bookmarkStart w:id="89" w:name="_GoBack"/>
      <w:bookmarkEnd w:id="89"/>
      <w:r>
        <w:rPr>
          <w:rFonts w:hint="eastAsia" w:eastAsia="思源黑体 CN Normal"/>
          <w:b/>
          <w:bCs/>
          <w:color w:val="FF0000"/>
          <w:highlight w:val="lightGray"/>
          <w:lang w:val="en-US" w:eastAsia="zh-CN"/>
        </w:rPr>
        <w:t>12.3）安装，自己升级了版本；有些地方k8s升级后官方默认功能做了调整，比如</w:t>
      </w:r>
      <w:r>
        <w:rPr>
          <w:rFonts w:hint="eastAsia" w:eastAsia="思源黑体 CN Normal"/>
          <w:b/>
          <w:bCs/>
          <w:color w:val="FF0000"/>
          <w:highlight w:val="lightGray"/>
          <w:u w:val="single"/>
          <w:lang w:val="en-US" w:eastAsia="zh-CN"/>
        </w:rPr>
        <w:t xml:space="preserve">kube-apiserver中的1.14版本 不支持Initializers插件 </w:t>
      </w:r>
      <w:r>
        <w:rPr>
          <w:rFonts w:hint="eastAsia" w:eastAsia="思源黑体 CN Normal"/>
          <w:b/>
          <w:bCs/>
          <w:color w:val="FF0000"/>
          <w:highlight w:val="lightGray"/>
          <w:lang w:val="en-US" w:eastAsia="zh-CN"/>
        </w:rPr>
        <w:t>等......；</w:t>
      </w:r>
    </w:p>
    <w:p>
      <w:pPr>
        <w:pStyle w:val="37"/>
        <w:numPr>
          <w:numId w:val="0"/>
        </w:numPr>
        <w:spacing w:line="360" w:lineRule="auto"/>
        <w:jc w:val="left"/>
        <w:rPr>
          <w:rFonts w:hint="default" w:ascii="思源黑体 CN Normal" w:hAnsi="思源黑体 CN Normal" w:eastAsia="思源黑体 CN Normal" w:cs="思源黑体 CN Normal"/>
          <w:lang w:val="en-US"/>
        </w:rPr>
      </w:pPr>
      <w:r>
        <w:rPr>
          <w:rFonts w:hint="eastAsia" w:eastAsia="思源黑体 CN Normal"/>
          <w:b/>
          <w:bCs/>
          <w:color w:val="FF0000"/>
          <w:highlight w:val="lightGray"/>
          <w:lang w:val="en-US" w:eastAsia="zh-CN"/>
        </w:rPr>
        <w:t>由于k8s升级和功能迭代快，所以同学们如果必要请不要自行升级版本，自行升级将可能导致参照文档安装提示报错。</w:t>
      </w:r>
    </w:p>
    <w:p>
      <w:pPr>
        <w:ind w:firstLine="480"/>
        <w:jc w:val="left"/>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组件版本和配置策略</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主要配置策略</w:t>
      </w: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ind w:left="420"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hint="eastAsia" w:ascii="思源黑体 CN Normal" w:hAnsi="思源黑体 CN Normal" w:eastAsia="思源黑体 CN Normal" w:cs="思源黑体 CN Normal"/>
        </w:rPr>
      </w:pPr>
    </w:p>
    <w:p>
      <w:pPr>
        <w:ind w:firstLine="480"/>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hint="eastAsia" w:ascii="思源黑体 CN Normal" w:hAnsi="思源黑体 CN Normal" w:eastAsia="思源黑体 CN Normal" w:cs="思源黑体 CN Normal"/>
        </w:rPr>
      </w:pPr>
    </w:p>
    <w:p>
      <w:pPr>
        <w:ind w:firstLine="480"/>
        <w:rPr>
          <w:rStyle w:val="29"/>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"https://github.com/goharbor/harbor"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https://github.com/goharbor/harbor</w:t>
      </w:r>
      <w:r>
        <w:rPr>
          <w:rStyle w:val="29"/>
          <w:rFonts w:hint="eastAsia" w:ascii="思源黑体 CN Normal" w:hAnsi="思源黑体 CN Normal" w:eastAsia="思源黑体 CN Normal" w:cs="思源黑体 CN Normal"/>
        </w:rPr>
        <w:fldChar w:fldCharType="end"/>
      </w:r>
    </w:p>
    <w:p>
      <w:pPr>
        <w:ind w:firstLine="420" w:firstLineChars="20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系统初始化和全局变量</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node1：192.168.100.247</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请提前在 VirtualBox 中安装三台基于 centos 7 镜像的虚拟机，本文档中的 etcd 集群、master 节点、worker 节点均使用这三台机器。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master # 将 master 替换为当前主机名</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192.168.100.246 master</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192.168.100.247 node1</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192.168.100.248 node2</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节点上执行，然后远程分发文件和执行命令，所以需要添加该节点到其它节点的 ssh 信任关系。</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master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firewalld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rsyslogd 和 systemd journal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/etc/kubernetes/cert /etc/etcd/cert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environment.sh（文件在附件中） 文件中定义的全局环境变量，请根据自己的机器、网络情况修改：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"https://docs.openshift.com/enterprise/3.2/admin_guide/overcommit.html"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https://docs.openshift.com/enterprise/3.2/admin_guide/overcommit.html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CA 证书和秘钥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"https://github.com/cloudflare/cfssl"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cfssl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cfssl 工具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/opt/k8s/cert &amp;&amp; cd /opt/k8s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kubectl 命令行工具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集群的命令行管理工具，本文档介绍安装和配置它的步骤。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w:t>
      </w:r>
    </w:p>
    <w:p>
      <w:pPr>
        <w:pStyle w:val="37"/>
        <w:numPr>
          <w:ilvl w:val="0"/>
          <w:numId w:val="3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kubectl 命令行工具</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bookmarkEnd w:id="1"/>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hint="eastAsia" w:ascii="思源黑体 CN Normal" w:hAnsi="思源黑体 CN Normal" w:eastAsia="思源黑体 CN Normal" w:cs="思源黑体 CN Normal"/>
        </w:rPr>
      </w:pP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master：192.168.100.246</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node1：192.168.100.247</w:t>
      </w:r>
    </w:p>
    <w:p>
      <w:pPr>
        <w:pStyle w:val="37"/>
        <w:numPr>
          <w:ilvl w:val="0"/>
          <w:numId w:val="3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node2：192.168.100.248</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"https://github.com/coreos/etcd/releases"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https://github.com/coreos/etcd/releases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https://192.168.100.246:2379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https://192.168.100.247:2379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https://192.168.100.248:2379 is healthy: successfully committed proposal: took = 10.445815ms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https://192.168.100.246:2379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https://192.168.100.247:2379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https://192.168.100.248:2379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可见，当前的 leader 为 192.168.100.246。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 网络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第一次启动时，从 etcd 获取 Pod 网段信息，为本节点分配一个未使用的地址段，然后创建 flannedl.1（也可能是其它名称，如 flannel1 等） 接口。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将分配的 Pod 网段信息写入 /run/flannel/docker 文件，docker 后续使用这个文件中的环境变量设置 docker0 网桥。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hint="eastAsia"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hint="eastAsia"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${FLANNEL_ETCD_PREFIX}/subnets/172.30.240.0-21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{"PublicIP":"192.168.100.246","BackendType":"vxlan","BackendData":{"VtepMAC":"fa:32:14:34:86:74"}}</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1 172.30.240.0"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1 172.30.192.0"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apiserver 高可用之 nginx 代理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Client 的配置文件中静态指定了某个 kube-apiserver IP，如果该 apiserver 实例挂掉，可能引起服务异常。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本文档讲解使用 nginx 4 层透明代理功能实现 K8S 节点( master 节点和 worker 节点)高可用访问 kube-apiserver 的方案。</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nginx-prefix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"/root/tmp/nginx-1.15.3/nginx-prefix"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"/root/tmp/nginx-1.15.3/nginx-prefix/sbin/nginx"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"/root/tmp/nginx-1.15.3/nginx-prefix/modules"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"/root/tmp/nginx-1.15.3/nginx-prefix/conf"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"/root/tmp/nginx-1.15.3/nginx-prefix/conf/nginx.conf"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"/root/tmp/nginx-1.15.3/nginx-prefix/logs/nginx.pid"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"/root/tmp/nginx-1.15.3/nginx-prefix/logs/error.log"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"/root/tmp/nginx-1.15.3/nginx-prefix/logs/access.log"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192.168.100.246:6443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192.168.100.247:6443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192.168.100.248:6443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 节点</w:t>
      </w:r>
    </w:p>
    <w:bookmarkEnd w:id="4"/>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可以以集群模式运行，通过 leader 选举产生一个工作进程，其它进程处于阻塞模式。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这两个组件需要高可用模式访问 kube-apiserver，所以也需要部署 kube-nginx 组件。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"_apiserver_高可用之_nginx"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apiserver高可用之nginx代理</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"https://github.com/kubernetes/kubernetes/blob/master/CHANGELOG.md"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CHANGELOG页面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IP 或域名列表，这里列出了 VIP 、apiserver 节点 IP、kubernetes 服务 IP 和域名；</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rPr>
        <w:t>创建 kube-apiserver systemd unit 模板文件</w:t>
      </w:r>
    </w:p>
    <w:p>
      <w:pPr>
        <w:rPr>
          <w:rFonts w:hint="default" w:eastAsia="思源黑体 CN Normal"/>
          <w:b/>
          <w:bCs/>
          <w:color w:val="FF0000"/>
          <w:highlight w:val="lightGray"/>
          <w:lang w:val="en-US" w:eastAsia="zh-CN"/>
        </w:rPr>
      </w:pPr>
      <w:r>
        <w:rPr>
          <w:rFonts w:hint="eastAsia" w:eastAsia="思源黑体 CN Normal"/>
          <w:b/>
          <w:bCs/>
          <w:color w:val="FF0000"/>
          <w:highlight w:val="lightGray"/>
          <w:lang w:val="en-US" w:eastAsia="zh-CN"/>
        </w:rPr>
        <w:t>特别提醒：有同学没有按照老师的k8s版本安装，自己升级了版本，有些地方k8s升级后官方默认功能做了调整，比如kube-apiserver中的1.14版本 不支持Initializers插件。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4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--apiserver-count=3：指定集群运行模式，多台 kube-apiserver 会通过 leader 选举产生一个工作节点，其它节点处于阻塞状态；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kube-apiserver-${node_ip}.service root@${node_ip}:/usr/lib/systemd/system /kube-apiserver.service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hint="eastAsia"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hint="eastAsia" w:ascii="思源黑体 CN Normal" w:hAnsi="思源黑体 CN Normal" w:eastAsia="思源黑体 CN Normal" w:cs="思源黑体 CN Normal"/>
        </w:rPr>
      </w:pPr>
    </w:p>
    <w:p>
      <w:pPr>
        <w:pStyle w:val="37"/>
        <w:numPr>
          <w:ilvl w:val="0"/>
          <w:numId w:val="5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51903/kube-apiserve</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4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hint="eastAsia"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"https://github.com/kubernetes/ingress-nginx/issues/2188"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https://github.com/kubernetes/ingress-nginx/issues/2188</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1"/>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"192.168.100.247",</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"192.168.100.248"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2"/>
        </w:num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3"/>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"https://github.com/kubernetes/kubeadm/issues/1285"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https://github.com/kubernetes/kubeadm/issues/1285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4"/>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hint="eastAsia"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一文中将介绍部署 metrics-server 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"https://github.com/kubernetes-incubator/metrics-server/issues/85"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https://github.com/kubernetes-incubator/metrics-server/issues/85</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"https://github.com/kubernetes/kubernetes/issues/48208"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https://github.com/kubernetes/kubernetes/issues/48208</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"https://kubernetes.io/docs/admin/kubelet-authentication-authorization/" \l "kubelet-authorization"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https://kubernetes.io/docs/admin/kubelet-authentication-authorization/#kubelet-authorization</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5"/>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部署master节点</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"system:kube-scheduler",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kube-scheduler*pem</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--client-certificate=cert/kube-scheduler.pem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--client-key=cert/kube-scheduler-key.pem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--user=system:kube-scheduler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57"/>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sudo tee kube-scheduler.yaml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componentconfig/v1alpha1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KubeSchedulerConfiguration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"/etc/kubernetes/kube-scheduler.kubeconfig"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leaderElection: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leaderElect: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58"/>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kube-scheduler.yaml root@${node_ip}:/etc/kubernetes/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kube-scheduler.service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ExecStart=/opt/k8s/bin/kube-scheduler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--config=/etc/kubernetes/kube-scheduler.yaml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--address=127.0.0.1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kube-scheduler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59"/>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kube-scheduler</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hint="eastAsia" w:ascii="思源黑体 CN Normal" w:hAnsi="思源黑体 CN Normal" w:eastAsia="思源黑体 CN Normal" w:cs="思源黑体 CN Normal"/>
          <w:szCs w:val="21"/>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0"/>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"_安装flannel网络插件"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部署flannel网络</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"_apiserver_高可用之nginx代理"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apiserver高可用之nginx代理</w:t>
      </w:r>
      <w:r>
        <w:rPr>
          <w:rStyle w:val="29"/>
          <w:rFonts w:hint="eastAsia" w:ascii="思源黑体 CN Normal" w:hAnsi="思源黑体 CN Normal" w:eastAsia="思源黑体 CN Normal" w:cs="思源黑体 CN Normal"/>
          <w:szCs w:val="21"/>
        </w:rPr>
        <w:fldChar w:fldCharType="end"/>
      </w:r>
    </w:p>
    <w:p>
      <w:pPr>
        <w:ind w:firstLine="480"/>
        <w:rPr>
          <w:rFonts w:hint="eastAsia" w:ascii="思源黑体 CN Normal" w:hAnsi="思源黑体 CN Normal" w:eastAsia="思源黑体 CN Normal" w:cs="思源黑体 CN Normal"/>
          <w:szCs w:val="21"/>
        </w:rPr>
      </w:pPr>
    </w:p>
    <w:p>
      <w:pPr>
        <w:ind w:firstLine="493"/>
        <w:rPr>
          <w:rFonts w:hint="eastAsia"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安装依赖包：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epel-release"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docker 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有多种安装方式：本章节中我们使用最简单的安装方式 脚本安装，使用脚本安装不需要我们关注依赖运行脚本就能自动安装。</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不过这种方式不安全，而且必须要依赖网络，不推荐在生产环境中使用；生成环境建议使用二进制脚本安装。</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docker 安装文件</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使用脚本安装docker：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-fLsS https://get.docker.com/ | sh</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等待安装完成，也可以指定使用 Aliyun 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使用二进制文件安装docker：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"https://download.docker.com/linux/static/stable/x86_64/"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https://download.docker.com/linux/static/stable/x86_64/</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页面下载最新发布包：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https://download.docker.com/linux/static/stable/x86_64/docker-18.09.0.tgz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-xvf docker-18.09.0.tgz</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  root@${node_ip}:/opt/k8s/bin/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"chmod +x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Description=Docker Application Container Engine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Documentation=http://docs.docker.io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WorkingDirectory=##DOCKER_DIR##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Environment="PATH=/opt/k8s/bin:/bin:/sbin:/usr/bin:/usr/sbin"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EnvironmentFile=-/run/flannel/docker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ExecStart=/opt/k8s/bin/dockerd $DOCKER_NETWORK_OPTIONS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ExecReload=/bin/kill -s HUP $MAINPID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LimitNPROC=infinity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LimitCORE=infinity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Delegate=yes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KillMode=process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"s/##DOCKER_DIR##/${DOCKER_DIR}/" 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docker.service root@${node_ip}:/usr/lib/systemd/system/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docker-daemon.json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"insecure-registries": ["docker02:35000"],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"max-concurrent-downloads": 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"live-restore":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"max-concurrent-uploads": 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"debug":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"data-root": "/data/k8s/docker/data",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"exec-root": "/data/k8s/docker/exec",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"log-opts":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"max-size": "100m",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"max-file": "5"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docker-daemon.json root@${node_ip}:/etc/docker/daemon.json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"/usr/sbin/iptables -P FORWARD 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docker|grep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docker</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部署kubelet组件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kubelet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创建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export BOOTSTRAP_TOKEN=$(kubeadm token create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--description kubelet-bootstrap-token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--groups system:bootstrappers:${node_name}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设置客户端认证参数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set-credentials 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--token=${BOOTSTRAP_TOKEN}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--user=kubelet-bootstrap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kubelet-config.yaml.template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KubeletConfiguration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kubelet.config.k8s.io/v1beta1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authentication: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anonymous: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x509: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clientCAFile: "/etc/kubernetes/cert/ca.pem"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authorization: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mode: Webhook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clusterDomain: "${CLUSTER_DNS_DOMAIN}"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"${CLUSTER_DNS_SVC_IP}"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podCIDR: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maxPods: 220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serializeImagePulls: 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hairpinMode: promiscuous-bridge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cgroupDriver: cgroupfs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runtimeRequestTimeout: "15m"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rotateCertificates: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serverTLSBootstrap: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readOnlyPort: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port: 10250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kubelet.service.template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Requires=docker.service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--root-dir=${K8S_DIR}/kubelet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--cert-dir=/etc/kubernetes/cert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--kubeconfig=/etc/kubernetes/kubelet.kubeconfig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--config=/etc/kubernetes/kubelet-config.yaml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--hostname-override=##NODE_NAME##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--pod-infra-container-image=registry.cn-beijing.aliyuncs.com/k8s_images/pause-amd64:3.1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--allow-privileged=true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--event-qps=0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--kube-api-qps=1000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--kube-api-burst=2000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--registry-qps=0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--image-pull-progress-deadline=30m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Restart=always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StartLimitInterval=0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system:bootstrap:，group 设置为 system:bootstrappers，这一过程称为 Bootstrap Token Auth。</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May 06 06:42:36 k8s-1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"/usr/sbin/swapoff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6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hint="eastAsia" w:ascii="思源黑体 CN Normal" w:hAnsi="思源黑体 CN Normal" w:eastAsia="思源黑体 CN Normal" w:cs="思源黑体 CN Normal"/>
        </w:rPr>
      </w:pP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kubelet|grep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kubelet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csr-crb.yaml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Approve all CSRs for the group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auto-approve-csrs-for-group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system:bootstrappers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node-client-cert-renewal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serving cert matching its client 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rules: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apiGroups: ["certificates.k8s.io"]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["certificatesigningrequests/selfnodeserver"]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verbs: ["create"]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apiVersion: rbac.authorization.k8s.io/v1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node-server-cert-renewal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kind: Group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system:nodes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approve-node-server-renewal-csr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6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"https://kubernetes.io/docs/reference/command-line-tools-reference/kubelet-tls-bootstrapping/" \l "kubelet-configuration"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安全性考虑</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csr-42fr8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csr-5gwjj</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certificate approve 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6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"https://github.com/kubernetes/kubernetes/blob/master/pkg/kubelet/server/server.go" \l "L434:3"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https://github.com/kubernetes/kubernetes/blob/master/pkg/kubelet/server/server.go#L434:3</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https://192.168.100.246:10250/metrics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 "Authorization: Bearer 123456" https:// 192.168.100.246:10250/metrics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权限不足的证书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sudo curl -s --cacert /etc/kubernetes/cert/ca.pem --cert /etc/kubernetes/cert/kube-controller-manager.pem --key /etc/kubernetes/cert/kube-controller-manager-key.pem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https://192.168.100.246:10250/metrics</w:t>
      </w:r>
      <w:r>
        <w:rPr>
          <w:rStyle w:val="29"/>
          <w:rFonts w:hint="eastAsia"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https://192.168.100.246:10250/metrics|head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SECRET=$(kubectl get secrets | grep kubelet-api-test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TOKEN=$(kubectl describe secret ${SECRET}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-s --cacert /etc/kubernetes/cert/ca.pem -H "Authorization: Bearer ${TOKEN}" https://192.168.100.246:10250/metrics|head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hint="eastAsia" w:ascii="思源黑体 CN Normal" w:hAnsi="思源黑体 CN Normal" w:eastAsia="思源黑体 CN Normal" w:cs="思源黑体 CN Normal"/>
        </w:rPr>
      </w:pPr>
    </w:p>
    <w:p>
      <w:pPr>
        <w:pStyle w:val="7"/>
        <w:bidi w:val="0"/>
        <w:ind w:left="1151" w:leftChars="0" w:hanging="1151"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https://192.168.100.246:10250/metrics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和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"https://192.168.100.246:10250/metrics/cadvisor"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https://192.168.100.246:10250/metrics/cadvisor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 和 cadvisor 。</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https://github.com/kubernetes/kubernetes/blob/master/pkg/kubelet/apis/kubeletconfig/v1beta1/types.go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"https://kubernetes.io/docs/reference/command-line-tools-reference/kubelet-authentication-authorization/"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https://kubernetes.io/docs/reference/command-line-tools-reference/kubelet-authentication-authorization/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"_部署master节点_1"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部署master节点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"_部署_worker_节点"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部署worker节点</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"system:kube-proxy",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-ca-key=/opt/k8s/work/cert/ca-key.pem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-config=/opt/k8s/work/cert/ca-config.json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ls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--certificate-authority=/opt/k8s/work/cert/ca.pem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--client-certificate=/opt/k8s/work/cert/kube-proxy.pem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--client-key=/opt/k8s/work/cert/kube-proxy-key.pem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kube-proxy.kubeconfig root@${node_name}:/etc/kubernetes/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"https://github.com/kubernetes/kubernetes/blob/master/pkg/proxy/apis/kubeproxyconfig/types.go"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kubeproxyconfig 的类型定义源文件</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 tee kube-proxy-config.yaml.template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KubeProxyConfiguration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kubeproxy.config.k8s.io/v1alpha1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clientConnection: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 "/etc/kubernetes/kube-proxy.kubeconfig"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bindAddress: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clusterCIDR: ${CLUSTER_CIDR}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healthzBindAddress: ##NODE_IP##:10256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hostnameOverride: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metricsBindAddress: ##NODE_IP##:10249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mode: "ipvs"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 i=0; i &lt; 3; i++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${NODE_NAMES[i]}"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kube-proxy.service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[Unit]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Description=Kubernetes Kube-Proxy 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Documentation=https://github.com/GoogleCloudPlatform/kubernetes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After=network.target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WorkingDirectory=/data/k8s/k8s/kube-proxy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ExecStart=/opt/k8s/bin/kube-proxy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--config=/etc/kubernetes/kube-proxy-config.yaml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--logtostderr=true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Restart=on-failure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RestartSec=5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LimitNOFILE=65536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[Install]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WantedBy=multi-user.target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node_name in ${NODE_NAMES[@]}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${node_name}"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"mkdir -p ${K8S_DIR}/kube-proxy"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pStyle w:val="37"/>
        <w:numPr>
          <w:ilvl w:val="0"/>
          <w:numId w:val="7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journalctl -u kube-proxy</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0 192.168.100.246:10256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0 192.168.100.246:10249   0.0.0.0:*               LISTEN      20482/kube-proxy</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root@${node_ip} "/usr/sbin/ipvsadm -ln"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&gt;&gt;&gt; 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192.168.100.246:6443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192.168.100.247:6443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192.168.100.248:6443         Masq    1      0          0</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bookmarkStart w:id="5" w:name="_部署master节点_1"/>
      <w:bookmarkEnd w:id="5"/>
      <w:bookmarkStart w:id="6" w:name="_部署_worker_节点"/>
      <w:bookmarkEnd w:id="6"/>
      <w:bookmarkStart w:id="7" w:name="_apiserver_高可用之nginx代理"/>
      <w:bookmarkEnd w:id="7"/>
      <w:bookmarkStart w:id="8" w:name="_安装flannel网络插件"/>
      <w:bookmarkEnd w:id="8"/>
      <w:r>
        <w:rPr>
          <w:rFonts w:hint="eastAsia" w:ascii="思源黑体 CN Normal" w:hAnsi="思源黑体 CN Normal" w:eastAsia="思源黑体 CN Normal" w:cs="思源黑体 CN Normal"/>
        </w:rPr>
        <w:t>验证集群功能</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nginx-ds.yml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nginx-ds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nginx-ds.yml</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nginx-ds-69hp5   1/1     Running   0          2m19s   </w:t>
      </w:r>
      <w:r>
        <w:rPr>
          <w:rFonts w:hint="eastAsia" w:ascii="思源黑体 CN Normal" w:hAnsi="思源黑体 CN Normal" w:eastAsia="思源黑体 CN Normal" w:cs="思源黑体 CN Normal"/>
        </w:rPr>
        <w:t>172.30.8.5</w:t>
      </w:r>
      <w:r>
        <w:rPr>
          <w:rFonts w:hint="eastAsia" w:ascii="思源黑体 CN Normal" w:hAnsi="思源黑体 CN Normal" w:eastAsia="思源黑体 CN Normal" w:cs="思源黑体 CN Normal"/>
          <w:color w:val="24292E"/>
          <w:kern w:val="0"/>
          <w:sz w:val="20"/>
          <w:szCs w:val="20"/>
        </w:rPr>
        <w:t xml:space="preserve">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nginx-ds-rm744   1/1     Running   0          2m19s   </w:t>
      </w:r>
      <w:r>
        <w:rPr>
          <w:rFonts w:hint="eastAsia" w:ascii="思源黑体 CN Normal" w:hAnsi="思源黑体 CN Normal" w:eastAsia="思源黑体 CN Normal" w:cs="思源黑体 CN Normal"/>
        </w:rPr>
        <w:t>172.30.48.7</w:t>
      </w:r>
      <w:r>
        <w:rPr>
          <w:rFonts w:hint="eastAsia" w:ascii="思源黑体 CN Normal" w:hAnsi="思源黑体 CN Normal" w:eastAsia="思源黑体 CN Normal" w:cs="思源黑体 CN Normal"/>
          <w:color w:val="24292E"/>
          <w:kern w:val="0"/>
          <w:sz w:val="20"/>
          <w:szCs w:val="20"/>
        </w:rPr>
        <w:t xml:space="preserve">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172.30.144.6   node2    &lt;none&gt;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172.30.8.5、172.30.48.7、172.30.144.6，在所有 Node 上分别 ping 这三个 IP，看是否连通：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w:t>
      </w:r>
      <w:r>
        <w:rPr>
          <w:rFonts w:hint="eastAsia" w:ascii="思源黑体 CN Normal" w:hAnsi="思源黑体 CN Normal" w:eastAsia="思源黑体 CN Normal" w:cs="思源黑体 CN Normal"/>
          <w:color w:val="393A34"/>
          <w:spacing w:val="3"/>
          <w:sz w:val="20"/>
          <w:szCs w:val="20"/>
          <w:lang w:val="en-US" w:eastAsia="zh-CN"/>
        </w:rPr>
        <w:t>8</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lang w:val="en-US" w:eastAsia="zh-CN"/>
        </w:rPr>
        <w:t>5</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w:t>
      </w:r>
      <w:r>
        <w:rPr>
          <w:rFonts w:hint="eastAsia" w:ascii="思源黑体 CN Normal" w:hAnsi="思源黑体 CN Normal" w:eastAsia="思源黑体 CN Normal" w:cs="思源黑体 CN Normal"/>
          <w:color w:val="393A34"/>
          <w:spacing w:val="3"/>
          <w:sz w:val="20"/>
          <w:szCs w:val="20"/>
          <w:lang w:val="en-US" w:eastAsia="zh-CN"/>
        </w:rPr>
        <w:t>48.7</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"ping -c 1 172.30.1</w:t>
      </w:r>
      <w:r>
        <w:rPr>
          <w:rFonts w:hint="eastAsia" w:ascii="思源黑体 CN Normal" w:hAnsi="思源黑体 CN Normal" w:eastAsia="思源黑体 CN Normal" w:cs="思源黑体 CN Normal"/>
          <w:color w:val="393A34"/>
          <w:spacing w:val="3"/>
          <w:sz w:val="20"/>
          <w:szCs w:val="20"/>
          <w:lang w:val="en-US" w:eastAsia="zh-CN"/>
        </w:rPr>
        <w:t>44</w:t>
      </w:r>
      <w:r>
        <w:rPr>
          <w:rFonts w:hint="eastAsia" w:ascii="思源黑体 CN Normal" w:hAnsi="思源黑体 CN Normal" w:eastAsia="思源黑体 CN Normal" w:cs="思源黑体 CN Normal"/>
          <w:color w:val="393A34"/>
          <w:spacing w:val="3"/>
          <w:sz w:val="20"/>
          <w:szCs w:val="20"/>
        </w:rPr>
        <w:t>.</w:t>
      </w:r>
      <w:r>
        <w:rPr>
          <w:rFonts w:hint="eastAsia" w:ascii="思源黑体 CN Normal" w:hAnsi="思源黑体 CN Normal" w:eastAsia="思源黑体 CN Normal" w:cs="思源黑体 CN Normal"/>
          <w:color w:val="393A34"/>
          <w:spacing w:val="3"/>
          <w:sz w:val="20"/>
          <w:szCs w:val="20"/>
          <w:lang w:val="en-US" w:eastAsia="zh-CN"/>
        </w:rPr>
        <w:t>6</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7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端口：30437</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10.254.150.98"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检查服务的 NodePort 可达性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ssh ${node_ip} "curl ${node_ip}:</w:t>
      </w:r>
      <w:r>
        <w:rPr>
          <w:rFonts w:hint="eastAsia" w:ascii="思源黑体 CN Normal" w:hAnsi="思源黑体 CN Normal" w:eastAsia="思源黑体 CN Normal" w:cs="思源黑体 CN Normal"/>
          <w:color w:val="24292E"/>
          <w:kern w:val="0"/>
          <w:sz w:val="20"/>
          <w:szCs w:val="20"/>
        </w:rPr>
        <w:t>30437</w:t>
      </w: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插件是集群的附件组件，丰富和完善了集群的功能。下面章节我们来学习一些常用的插件：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"_dns_插件"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coredns</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"_dashboard_插件"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Dashboard</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(influxdb、grafana)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"_metrics-server_插件"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Metrics Server</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"_ELK_插件"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EFK (elasticsearch、fluentd、kibana)</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5"/>
        <w:bidi w:val="0"/>
        <w:rPr>
          <w:rFonts w:hint="eastAsia"/>
        </w:rPr>
      </w:pPr>
      <w:bookmarkStart w:id="9" w:name="_dns_插件"/>
      <w:bookmarkEnd w:id="9"/>
      <w:r>
        <w:rPr>
          <w:rFonts w:hint="eastAsia"/>
        </w:rPr>
        <w:t>dns 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coredns/</w:t>
      </w:r>
      <w:bookmarkStart w:id="10" w:name="OLE_LINK19"/>
      <w:r>
        <w:rPr>
          <w:rFonts w:hint="eastAsia" w:ascii="思源黑体 CN Normal" w:hAnsi="思源黑体 CN Normal" w:eastAsia="思源黑体 CN Normal" w:cs="思源黑体 CN Normal"/>
          <w:color w:val="393A34"/>
          <w:spacing w:val="3"/>
          <w:sz w:val="20"/>
          <w:szCs w:val="20"/>
        </w:rPr>
        <w:t>coredns</w:t>
      </w:r>
      <w:bookmarkEnd w:id="10"/>
      <w:r>
        <w:rPr>
          <w:rFonts w:hint="eastAsia" w:ascii="思源黑体 CN Normal" w:hAnsi="思源黑体 CN Normal" w:eastAsia="思源黑体 CN Normal" w:cs="思源黑体 CN Normal"/>
          <w:color w:val="393A34"/>
          <w:spacing w:val="3"/>
          <w:sz w:val="20"/>
          <w:szCs w:val="20"/>
        </w:rPr>
        <w:t>:1.2.2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coredns/coredns:1.2.2 k8s.gcr.io/coredns:1.2.2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/opt/k8s/work/kubernetes/cluster/addons/dns/coredns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coredns.yaml.base coredns.yaml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插件 coredns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coredns.yaml</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检查 coredns 功能</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0/1     ImagePullBackOff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0       4m54sa</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my-nginx.yaml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my-nginx.yam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w:t>
      </w:r>
      <w:r>
        <w:rPr>
          <w:rFonts w:hint="eastAsia" w:ascii="思源黑体 CN Normal" w:hAnsi="思源黑体 CN Normal" w:eastAsia="思源黑体 CN Normal" w:cs="思源黑体 CN Normal"/>
          <w:lang w:val="en-US" w:eastAsia="zh-CN"/>
        </w:rPr>
        <w:t>06</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lang w:val="en-US" w:eastAsia="zh-CN"/>
        </w:rPr>
        <w:t>78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dnsutils-ds.yml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dnsutils-ds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my-dnsutils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tutum/dnsutils:latest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sleep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"3600"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dnsutils-ds.yml</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pod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dnsutils-ds-9rm5v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rPr>
          <w:rFonts w:hint="eastAsia"/>
        </w:rPr>
      </w:pPr>
      <w:bookmarkStart w:id="11" w:name="_dashboard_插件"/>
      <w:bookmarkEnd w:id="11"/>
      <w:r>
        <w:rPr>
          <w:rFonts w:hint="eastAsia"/>
        </w:rPr>
        <w:t>dashboard 插件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bookmarkStart w:id="12" w:name="OLE_LINK13"/>
      <w:bookmarkStart w:id="13" w:name="OLE_LINK14"/>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4" w:name="OLE_LINK17"/>
      <w:bookmarkStart w:id="15" w:name="OLE_LINK18"/>
      <w:r>
        <w:rPr>
          <w:rFonts w:hint="eastAsia" w:ascii="思源黑体 CN Normal" w:hAnsi="思源黑体 CN Normal" w:eastAsia="思源黑体 CN Normal" w:cs="思源黑体 CN Normal"/>
          <w:color w:val="393A34"/>
          <w:spacing w:val="3"/>
          <w:sz w:val="20"/>
          <w:szCs w:val="20"/>
        </w:rPr>
        <w:t>docker pull fishchen/kubernetes-dashboard-amd64:v1.8.3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fishchen/kubernetes-dashboard-amd64:v1.8.3 k8s.gcr.io/kubernetes-dashboard-amd64:v1.8.3</w:t>
      </w:r>
    </w:p>
    <w:bookmarkEnd w:id="12"/>
    <w:bookmarkEnd w:id="13"/>
    <w:bookmarkEnd w:id="14"/>
    <w:bookmarkEnd w:id="15"/>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kubernetes.io/cluster-service: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addonmanager.kubernetes.io/mode: Reconcile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 # 增加这一行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k8s-app: kubernetes-dashboard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8443</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执行所有定义文件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dashboard-configmap.yaml  dashboard-controller.yaml  dashboard-rbac.yaml  dashboard-secret.yaml  dashboard-service.yaml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查看分配的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7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 dashboard 支持的命令行参数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--namespace kube-system -it kubernetes-dashboard-659798bd99-x5j6d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"https://github.com/kubernetes/dashboard/issues/2540"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https://github.com/kubernetes/dashboard/issues/2540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7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通过 kubectl proxy 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通过 kube-apiserver 访问 dashboard</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https://192.168.100.246:8443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hint="eastAsia" w:ascii="思源黑体 CN Normal" w:hAnsi="思源黑体 CN Normal" w:eastAsia="思源黑体 CN Normal" w:cs="思源黑体 CN Normal"/>
        </w:rPr>
      </w:pP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apiserver 通过本地的 kube-nginx 做了代理，所以上面显示的 127.0.0.1:8443 为本地的 kube-nginx 的 IP 和 Port，浏览器访问时需要替换为 kube-apiserver 实际监听的 IP 和端口，如 192.168.100.246:6443；</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"_浏览器访问_kube-apiserver_安全端口"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浏览器访问kube-apiserver安全端口</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"https://172.27.128.149:6443/api/v1/namespaces/kube-system/services/https:kubernetes-dashboard:/proxy"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"http://127.0.0.1:6443/api/v1/namespaces/kube-system/services/https:kubernetes-dashboard:/proxy/"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http://127.0.0.1:6443/api/v1/namespaces/kube-system/services/https:kubernetes-dashboard:/proxy/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创建登录 dashboard 的 token 和 kubeconfig 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创建登录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sa dashboard-admin -n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创建使用 token 的 KubeConfig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设置集群参数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set-cluster 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--certificate-authority=/etc/kubernetes/cert/ca.pem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--embed-certs=true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--server=${KUBE_APISERVER}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设置客户端认证参数，使用上面创建的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set-credentials 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--token=${DASHBOARD_LOGIN_TOKEN}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设置上下文参数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set-context default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--cluster=kubernetes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--user=dashboard_user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--kubeconfig=dashboard.kubeconfig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设置默认上下文</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hint="eastAsia" w:ascii="思源黑体 CN Normal" w:hAnsi="思源黑体 CN Normal" w:eastAsia="思源黑体 CN Normal" w:cs="思源黑体 CN Normal"/>
        </w:rPr>
      </w:pP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hint="eastAsia" w:ascii="思源黑体 CN Normal" w:hAnsi="思源黑体 CN Normal" w:eastAsia="思源黑体 CN Normal" w:cs="思源黑体 CN Normal"/>
        </w:rPr>
      </w:pPr>
    </w:p>
    <w:p>
      <w:pPr>
        <w:pStyle w:val="5"/>
        <w:bidi w:val="0"/>
        <w:rPr>
          <w:rFonts w:hint="eastAsia"/>
        </w:rPr>
      </w:pPr>
      <w:bookmarkStart w:id="16" w:name="_heapster_插件"/>
      <w:bookmarkEnd w:id="16"/>
      <w:r>
        <w:rPr>
          <w:rFonts w:hint="eastAsia"/>
        </w:rPr>
        <w:t>heapster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7" w:name="OLE_LINK20"/>
      <w:bookmarkStart w:id="18" w:name="OLE_LINK21"/>
      <w:r>
        <w:rPr>
          <w:rFonts w:hint="eastAsia" w:ascii="思源黑体 CN Normal" w:hAnsi="思源黑体 CN Normal" w:eastAsia="思源黑体 CN Normal" w:cs="思源黑体 CN Normal"/>
          <w:color w:val="393A34"/>
          <w:spacing w:val="3"/>
          <w:sz w:val="20"/>
          <w:szCs w:val="20"/>
        </w:rPr>
        <w:t>docker pull fishchen/heapster-grafana-amd64:v4.4.3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fishchen/heapster-grafana-amd64 gcr.io/google_containers/heapster-grafana-amd64:v4.4.3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fishchen/heapster-amd64:v1.5.3 gcr.io/google_containers/heapster-amd64:v1.5.3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fishchen/heapster-influxdb-amd64:v1.3.3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fishchen/heapster-influxdb-amd64:v1.3.3 gcr.io/google_containers/heapster-influxdb-amd64:v1.3.3</w:t>
      </w:r>
    </w:p>
    <w:bookmarkEnd w:id="17"/>
    <w:bookmarkEnd w:id="18"/>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下载 heapster 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heapster release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19" w:name="OLE_LINK25"/>
      <w:bookmarkStart w:id="20" w:name="OLE_LINK24"/>
      <w:r>
        <w:rPr>
          <w:rFonts w:hint="eastAsia" w:ascii="思源黑体 CN Normal" w:hAnsi="思源黑体 CN Normal" w:eastAsia="思源黑体 CN Normal" w:cs="思源黑体 CN Normal"/>
          <w:color w:val="393A34"/>
          <w:spacing w:val="3"/>
          <w:sz w:val="20"/>
          <w:szCs w:val="20"/>
        </w:rPr>
        <w:t>cd /opt/k8s/work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https://github.com/kubernetes/heapster/archive/v1.5.4.tar.gz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v1.5.4.tar.gz</w:t>
      </w:r>
    </w:p>
    <w:bookmarkEnd w:id="19"/>
    <w:bookmarkEnd w:id="2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mv v1.5.4.tar.gz heapster-1.5.4.tar.gz</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grafana.yaml{,.orig}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heapster.yaml{,.orig}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1" w:name="OLE_LINK2"/>
      <w:bookmarkStart w:id="22" w:name="OLE_LINK1"/>
      <w:r>
        <w:rPr>
          <w:rFonts w:hint="eastAsia" w:ascii="思源黑体 CN Normal" w:hAnsi="思源黑体 CN Normal" w:eastAsia="思源黑体 CN Normal" w:cs="思源黑体 CN Normal"/>
          <w:color w:val="393A34"/>
          <w:spacing w:val="3"/>
          <w:sz w:val="20"/>
          <w:szCs w:val="20"/>
        </w:rPr>
        <w:t>$ diff heapster.yaml.orig heapster.yaml</w:t>
      </w:r>
    </w:p>
    <w:bookmarkEnd w:id="21"/>
    <w:bookmarkEnd w:id="2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执行所有定义文件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/opt/k8s/work/heapster-1.5.4/deploy/kube-config/influxdb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grafana.yaml  heapster.yaml  influxdb.yaml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../rbac/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heapster-rbac.yaml{,.orig}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heapster-rbac.yaml.orig heapster-rbac.yaml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12a13,26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ClusterRoleBinding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apiVersion: rbac.authorization.k8s.io/v1beta1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heapster-kubelet-api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roleRef: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apiGroup: rbac.authorization.k8s.io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kind: ClusterRole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system:kubelet-api-admin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subjects: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 kind: ServiceAccount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&gt;   name: heapster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3" w:name="OLE_LINK7"/>
      <w:r>
        <w:rPr>
          <w:rFonts w:hint="eastAsia" w:ascii="思源黑体 CN Normal" w:hAnsi="思源黑体 CN Normal" w:eastAsia="思源黑体 CN Normal" w:cs="思源黑体 CN Normal"/>
          <w:color w:val="393A34"/>
          <w:spacing w:val="3"/>
          <w:sz w:val="20"/>
          <w:szCs w:val="20"/>
        </w:rPr>
        <w:t>&gt;   namespace: kube-system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heapster-rbac.yaml</w:t>
      </w:r>
    </w:p>
    <w:bookmarkEnd w:id="23"/>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kubelet:192.168.100.246:10250: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"https://172.27.128.150:10250/stats/container/"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color w:val="0366D6"/>
          <w:shd w:val="clear" w:color="auto" w:fill="FFFFFF"/>
        </w:rPr>
        <w:t>https://</w:t>
      </w:r>
      <w:bookmarkStart w:id="24" w:name="OLE_LINK5"/>
      <w:bookmarkStart w:id="25" w:name="OLE_LINK6"/>
      <w:r>
        <w:rPr>
          <w:rStyle w:val="29"/>
          <w:rFonts w:hint="eastAsia" w:ascii="思源黑体 CN Normal" w:hAnsi="思源黑体 CN Normal" w:eastAsia="思源黑体 CN Normal" w:cs="思源黑体 CN Normal"/>
          <w:color w:val="0366D6"/>
          <w:shd w:val="clear" w:color="auto" w:fill="FFFFFF"/>
        </w:rPr>
        <w:t>192.168.100.246</w:t>
      </w:r>
      <w:bookmarkEnd w:id="24"/>
      <w:bookmarkEnd w:id="25"/>
      <w:r>
        <w:rPr>
          <w:rStyle w:val="29"/>
          <w:rFonts w:hint="eastAsia" w:ascii="思源黑体 CN Normal" w:hAnsi="思源黑体 CN Normal" w:eastAsia="思源黑体 CN Normal" w:cs="思源黑体 CN Normal"/>
          <w:color w:val="0366D6"/>
          <w:shd w:val="clear" w:color="auto" w:fill="FFFFFF"/>
        </w:rPr>
        <w:t>:10250/stats/container/</w:t>
      </w:r>
      <w:r>
        <w:rPr>
          <w:rStyle w:val="29"/>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192.168.100.247:10250/stats/container/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hd w:val="clear" w:color="auto" w:fill="FFFFFF"/>
        </w:rPr>
        <w:t>https://</w:t>
      </w:r>
      <w:r>
        <w:rPr>
          <w:rStyle w:val="29"/>
          <w:rFonts w:hint="eastAsia" w:ascii="思源黑体 CN Normal" w:hAnsi="思源黑体 CN Normal" w:eastAsia="思源黑体 CN Normal" w:cs="思源黑体 CN Normal"/>
        </w:rPr>
        <w:t xml:space="preserve"> </w:t>
      </w:r>
      <w:r>
        <w:rPr>
          <w:rStyle w:val="29"/>
          <w:rFonts w:hint="eastAsia" w:ascii="思源黑体 CN Normal" w:hAnsi="思源黑体 CN Normal" w:eastAsia="思源黑体 CN Normal" w:cs="思源黑体 CN Normal"/>
          <w:shd w:val="clear" w:color="auto" w:fill="FFFFFF"/>
        </w:rPr>
        <w:t>192.168.100.248:10250/stats/container/</w:t>
      </w:r>
      <w:r>
        <w:rPr>
          <w:rStyle w:val="29"/>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6" w:name="OLE_LINK8"/>
      <w:bookmarkStart w:id="27" w:name="OLE_LINK9"/>
      <w:r>
        <w:rPr>
          <w:rFonts w:hint="eastAsia" w:ascii="思源黑体 CN Normal" w:hAnsi="思源黑体 CN Normal" w:eastAsia="思源黑体 CN Normal" w:cs="思源黑体 CN Normal"/>
          <w:color w:val="393A34"/>
          <w:spacing w:val="3"/>
          <w:sz w:val="20"/>
          <w:szCs w:val="20"/>
        </w:rPr>
        <w:t>$ kubectl get pods -n kube-system | grep -E 'heapster|monitoring'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heapster-56c9dc749-j7hvz      </w:t>
      </w:r>
      <w:bookmarkEnd w:id="26"/>
      <w:bookmarkEnd w:id="27"/>
      <w:r>
        <w:rPr>
          <w:rFonts w:hint="eastAsia" w:ascii="思源黑体 CN Normal" w:hAnsi="思源黑体 CN Normal" w:eastAsia="思源黑体 CN Normal" w:cs="思源黑体 CN Normal"/>
          <w:color w:val="393A34"/>
          <w:spacing w:val="3"/>
          <w:sz w:val="20"/>
          <w:szCs w:val="20"/>
        </w:rPr>
        <w:t xml:space="preserve">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monitoring-grafana-c797777db-lnwnc      1/1       Running   0          1m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monitoring-influxdb-cf9d95766-5wd28     1/1       Running   0          1m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访问 grafana</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28" w:name="OLE_LINK22"/>
      <w:bookmarkStart w:id="29" w:name="OLE_LINK11"/>
      <w:bookmarkStart w:id="30" w:name="OLE_LINK10"/>
      <w:r>
        <w:rPr>
          <w:rFonts w:hint="eastAsia" w:ascii="思源黑体 CN Normal" w:hAnsi="思源黑体 CN Normal" w:eastAsia="思源黑体 CN Normal" w:cs="思源黑体 CN Normal"/>
          <w:color w:val="393A34"/>
          <w:spacing w:val="3"/>
          <w:sz w:val="20"/>
          <w:szCs w:val="20"/>
        </w:rPr>
        <w:t>kubectl cluster-info</w:t>
      </w:r>
    </w:p>
    <w:bookmarkEnd w:id="28"/>
    <w:bookmarkEnd w:id="29"/>
    <w:bookmarkEnd w:id="3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1" w:name="OLE_LINK23"/>
      <w:r>
        <w:rPr>
          <w:rFonts w:hint="eastAsia" w:ascii="思源黑体 CN Normal" w:hAnsi="思源黑体 CN Normal" w:eastAsia="思源黑体 CN Normal" w:cs="思源黑体 CN Normal"/>
          <w:color w:val="24292E"/>
          <w:kern w:val="0"/>
          <w:sz w:val="20"/>
          <w:szCs w:val="20"/>
        </w:rPr>
        <w:t>/192.168.100.246</w:t>
      </w:r>
      <w:bookmarkEnd w:id="31"/>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https://192.168.100.246:8443/api/v1/namespaces/kube-system/services/heapster/proxy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https://192.168.100.246:8443/api/v1/namespaces/kube-system/services/kube-dns:dns/proxy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https://192.168.100.246:8443/api/v1/namespaces/kube-system/services/https:kubernetes-dashboard:/proxy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https://192.168.100.246:8443/api/v1/namespaces/kube-system/services/monitoring-grafana/proxy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https://192.168.100.246:8443/api/v1/namespaces/kube-system/services/monitoring-influxdb/proxy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"https://172.27.128.252:8443/api/v1/namespaces/kube-system/services/monitoring-grafana/proxy"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https://192.168.100.246:8443/api/v1/namespaces/kube-system/services/monitoring-grafana/proxy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"http://127.0.0.1:8080/api/v1/namespaces/kube-system/services/monitoring-grafana/proxy"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http://127.0.0.1:8080/api/v1/namespaces/kube-system/services/monitoring-grafana/proxy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2" w:name="OLE_LINK12"/>
      <w:r>
        <w:rPr>
          <w:rFonts w:hint="eastAsia" w:ascii="思源黑体 CN Normal" w:hAnsi="思源黑体 CN Normal" w:eastAsia="思源黑体 CN Normal" w:cs="思源黑体 CN Normal"/>
          <w:color w:val="393A34"/>
          <w:spacing w:val="3"/>
          <w:sz w:val="20"/>
          <w:szCs w:val="20"/>
        </w:rPr>
        <w:t>kubectl proxy --address='192.168.100.246' --port=8086 --accept-hosts='^*$'</w:t>
      </w:r>
    </w:p>
    <w:bookmarkEnd w:id="3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"http://127.0.0.1:8086/api/v1/namespaces/kube-system/services/monitoring-grafana/proxy/?orgId=1"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http://127.0.0.1:8086/api/v1/namespaces/kube-system/services/monitoring-grafana/proxy/?orgId=1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URL：http://192.168.100.246:31470/?orgId=1</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6"/>
        <w:bidi w:val="0"/>
        <w:rPr>
          <w:rFonts w:hint="eastAsia"/>
        </w:rPr>
      </w:pPr>
      <w:bookmarkStart w:id="33" w:name="_metrics-server_插件"/>
      <w:bookmarkEnd w:id="33"/>
      <w:r>
        <w:rPr>
          <w:rFonts w:hint="eastAsia"/>
        </w:rPr>
        <w:t>参考</w:t>
      </w:r>
    </w:p>
    <w:p>
      <w:pPr>
        <w:pStyle w:val="37"/>
        <w:numPr>
          <w:ilvl w:val="0"/>
          <w:numId w:val="8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"https://github.com/kubernetes/heapster/blob/master/docs/source-configuration.md"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https://github.com/kubernetes/heapster/blob/master/docs/source-configuration.md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5"/>
        <w:bidi w:val="0"/>
        <w:rPr>
          <w:rFonts w:hint="eastAsia"/>
        </w:rPr>
      </w:pPr>
      <w:r>
        <w:rPr>
          <w:rFonts w:hint="eastAsia"/>
        </w:rPr>
        <w:t>metrics-server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 metrics-server 使用的证书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4" w:name="OLE_LINK28"/>
      <w:bookmarkStart w:id="35" w:name="OLE_LINK29"/>
      <w:r>
        <w:rPr>
          <w:rFonts w:hint="eastAsia" w:ascii="思源黑体 CN Normal" w:hAnsi="思源黑体 CN Normal" w:eastAsia="思源黑体 CN Normal" w:cs="思源黑体 CN Normal"/>
          <w:color w:val="393A34"/>
          <w:spacing w:val="3"/>
          <w:sz w:val="20"/>
          <w:szCs w:val="20"/>
        </w:rPr>
        <w:t>cd /opt/k8s/work/cert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metrics-server-csr.json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"aggregator",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6" w:name="OLE_LINK26"/>
      <w:bookmarkStart w:id="37" w:name="OLE_LINK27"/>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bookmarkEnd w:id="34"/>
    <w:bookmarkEnd w:id="35"/>
    <w:bookmarkEnd w:id="36"/>
    <w:bookmarkEnd w:id="37"/>
    <w:p>
      <w:pPr>
        <w:pStyle w:val="37"/>
        <w:numPr>
          <w:ilvl w:val="0"/>
          <w:numId w:val="8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8" w:name="OLE_LINK30"/>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w:t>
      </w:r>
      <w:bookmarkEnd w:id="38"/>
      <w:r>
        <w:rPr>
          <w:rFonts w:hint="eastAsia"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39" w:name="OLE_LINK31"/>
      <w:r>
        <w:rPr>
          <w:rFonts w:hint="eastAsia" w:ascii="思源黑体 CN Normal" w:hAnsi="思源黑体 CN Normal" w:eastAsia="思源黑体 CN Normal" w:cs="思源黑体 CN Normal"/>
          <w:color w:val="393A34"/>
          <w:spacing w:val="3"/>
          <w:sz w:val="20"/>
          <w:szCs w:val="20"/>
        </w:rPr>
        <w:t>source /opt/k8s/bin/environment.sh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for node_ip in ${NODE_IPS[@]}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echo "&gt;&gt;&gt; ${node_ip}"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0" w:name="OLE_LINK32"/>
      <w:bookmarkStart w:id="41" w:name="OLE_LINK33"/>
      <w:r>
        <w:rPr>
          <w:rFonts w:hint="eastAsia" w:ascii="思源黑体 CN Normal" w:hAnsi="思源黑体 CN Normal" w:eastAsia="思源黑体 CN Normal" w:cs="思源黑体 CN Normal"/>
          <w:color w:val="393A34"/>
          <w:spacing w:val="3"/>
          <w:sz w:val="20"/>
          <w:szCs w:val="20"/>
        </w:rPr>
        <w:t xml:space="preserve">    scp metrics-server*.pem root@${node_ip}:/etc/kubernetes/cert/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done</w:t>
      </w:r>
    </w:p>
    <w:bookmarkEnd w:id="39"/>
    <w:bookmarkEnd w:id="40"/>
    <w:bookmarkEnd w:id="41"/>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 kubernetes 控制平面组件的配置以支持 metrics-server</w:t>
      </w:r>
    </w:p>
    <w:p>
      <w:pPr>
        <w:pStyle w:val="7"/>
        <w:bidi w:val="0"/>
        <w:rPr>
          <w:rFonts w:hint="eastAsia"/>
        </w:rPr>
      </w:pPr>
      <w:r>
        <w:rPr>
          <w:rFonts w:hint="eastAsia"/>
        </w:rPr>
        <w:t>kube-apiserver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"https://github.com/kubernetes-incubator/apiserver-builder/blob/master/docs/concepts/auth.md"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https://github.com/kubernetes-incubator/apiserver-builder/blob/master/docs/concepts/auth.md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"https://docs.bitnami.com/kubernetes/how-to/configure-autoscaling-custom-metrics/"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https://docs.bitnami.com/kubernetes/how-to/configure-autoscaling-custom-metrics/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hint="eastAsia" w:ascii="思源黑体 CN Normal" w:hAnsi="思源黑体 CN Normal" w:eastAsia="思源黑体 CN Normal" w:cs="思源黑体 CN Normal"/>
        </w:rPr>
      </w:pPr>
    </w:p>
    <w:p>
      <w:pPr>
        <w:pStyle w:val="7"/>
        <w:bidi w:val="0"/>
        <w:rPr>
          <w:rFonts w:hint="eastAsia"/>
        </w:rPr>
      </w:pPr>
      <w:r>
        <w:rPr>
          <w:rFonts w:hint="eastAsia"/>
        </w:rPr>
        <w:t>kube-controllr-manager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整体架构</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修改插件配置文件配置文件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2" w:name="OLE_LINK35"/>
      <w:bookmarkStart w:id="43" w:name="OLE_LINK34"/>
      <w:r>
        <w:rPr>
          <w:rFonts w:hint="eastAsia" w:ascii="思源黑体 CN Normal" w:hAnsi="思源黑体 CN Normal" w:eastAsia="思源黑体 CN Normal" w:cs="思源黑体 CN Normal"/>
          <w:color w:val="393A34"/>
          <w:spacing w:val="3"/>
          <w:sz w:val="20"/>
          <w:szCs w:val="20"/>
        </w:rPr>
        <w:t>$ cp metrics-server-deployment.yaml{,.orig}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metrics-server-deployment.yaml.orig metrics-server-deployment.yaml</w:t>
      </w:r>
    </w:p>
    <w:bookmarkEnd w:id="42"/>
    <w:bookmarkEnd w:id="4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4" w:name="OLE_LINK36"/>
      <w:bookmarkStart w:id="45" w:name="OLE_LINK37"/>
      <w:r>
        <w:rPr>
          <w:rFonts w:hint="eastAsia" w:ascii="思源黑体 CN Normal" w:hAnsi="思源黑体 CN Normal" w:eastAsia="思源黑体 CN Normal" w:cs="思源黑体 CN Normal"/>
          <w:color w:val="393A34"/>
          <w:spacing w:val="3"/>
          <w:sz w:val="20"/>
          <w:szCs w:val="20"/>
        </w:rPr>
        <w:t>$ cat auth-kubelet.yaml</w:t>
      </w:r>
    </w:p>
    <w:bookmarkEnd w:id="44"/>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创建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/opt/k8s/kubernetes/cluster/addons/metrics-server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6" w:name="OLE_LINK38"/>
      <w:r>
        <w:rPr>
          <w:rFonts w:hint="eastAsia" w:ascii="思源黑体 CN Normal" w:hAnsi="思源黑体 CN Normal" w:eastAsia="思源黑体 CN Normal" w:cs="思源黑体 CN Normal"/>
          <w:color w:val="393A34"/>
          <w:spacing w:val="3"/>
          <w:sz w:val="20"/>
          <w:szCs w:val="20"/>
        </w:rPr>
        <w:t>$ ls -l *.yaml</w:t>
      </w:r>
    </w:p>
    <w:bookmarkEnd w:id="46"/>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7" w:name="OLE_LINK39"/>
      <w:bookmarkStart w:id="48" w:name="OLE_LINK40"/>
      <w:r>
        <w:rPr>
          <w:rFonts w:hint="eastAsia" w:ascii="思源黑体 CN Normal" w:hAnsi="思源黑体 CN Normal" w:eastAsia="思源黑体 CN Normal" w:cs="思源黑体 CN Normal"/>
          <w:color w:val="393A34"/>
          <w:spacing w:val="3"/>
          <w:sz w:val="20"/>
          <w:szCs w:val="20"/>
        </w:rPr>
        <w:t>$ kubectl create -f .</w:t>
      </w:r>
    </w:p>
    <w:bookmarkEnd w:id="47"/>
    <w:bookmarkEnd w:id="48"/>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|grep metrics-server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metrics-server-v0.2.1-7486f5bd67-v95q2   2/2       Running   0          45s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49" w:name="OLE_LINK41"/>
      <w:bookmarkStart w:id="50" w:name="OLE_LINK42"/>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svc -n kube-system|grep metrics-server</w:t>
      </w:r>
    </w:p>
    <w:bookmarkEnd w:id="49"/>
    <w:bookmarkEnd w:id="50"/>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rPr>
        <w:t>查看 metrcs-server 输出的 metrics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"https://github.com/kubernetes/community/blob/master/contributors/design-proposals/instrumentation/resource-metrics-api.md"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https://github.com/kubernetes/community/blob/master/contributors/design-proposals/instrumentation/resource-metrics-api.md</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https://192.168.100.246:6443/apis/metrics.k8s.io/v1beta1/nodes https://192.168.100.246:6443/apis/metrics.k8s.io/v1beta1/nodes/ https://192.168.100.246:6443/apis/metrics.k8s.io/v1beta1/pods https://192.168.100.246:6443/apis/metrics.k8s.io/v1beta1/namespace//pods/</w:t>
      </w:r>
    </w:p>
    <w:p>
      <w:pPr>
        <w:ind w:firstLine="480"/>
        <w:rPr>
          <w:rFonts w:hint="eastAsia" w:ascii="思源黑体 CN Normal" w:hAnsi="思源黑体 CN Normal" w:eastAsia="思源黑体 CN Normal" w:cs="思源黑体 CN Normal"/>
        </w:rPr>
      </w:pPr>
    </w:p>
    <w:p>
      <w:pPr>
        <w:pStyle w:val="37"/>
        <w:numPr>
          <w:ilvl w:val="0"/>
          <w:numId w:val="8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1" w:name="OLE_LINK43"/>
      <w:bookmarkStart w:id="52" w:name="OLE_LINK44"/>
      <w:r>
        <w:rPr>
          <w:rFonts w:hint="eastAsia" w:ascii="思源黑体 CN Normal" w:hAnsi="思源黑体 CN Normal" w:eastAsia="思源黑体 CN Normal" w:cs="思源黑体 CN Normal"/>
          <w:color w:val="393A34"/>
          <w:spacing w:val="3"/>
          <w:sz w:val="20"/>
          <w:szCs w:val="20"/>
        </w:rPr>
        <w:t>$ kubectl get --raw "/apis/metrics.k8s.io/v1beta1" | jq .</w:t>
      </w:r>
    </w:p>
    <w:bookmarkEnd w:id="51"/>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3" w:name="OLE_LINK45"/>
      <w:r>
        <w:rPr>
          <w:rFonts w:hint="eastAsia" w:ascii="思源黑体 CN Normal" w:hAnsi="思源黑体 CN Normal" w:eastAsia="思源黑体 CN Normal" w:cs="思源黑体 CN Normal"/>
          <w:color w:val="393A34"/>
          <w:spacing w:val="3"/>
          <w:sz w:val="20"/>
          <w:szCs w:val="20"/>
        </w:rPr>
        <w:t>$ kubectl get --raw "/apis/metrics.k8s.io/v1beta1/nodes" | jq .</w:t>
      </w:r>
    </w:p>
    <w:bookmarkEnd w:id="5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pStyle w:val="37"/>
        <w:numPr>
          <w:ilvl w:val="0"/>
          <w:numId w:val="8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bookmarkStart w:id="54" w:name="_ELK_插件"/>
      <w:bookmarkEnd w:id="54"/>
      <w:r>
        <w:rPr>
          <w:rFonts w:hint="eastAsia" w:ascii="思源黑体 CN Normal" w:hAnsi="思源黑体 CN Normal" w:eastAsia="思源黑体 CN Normal" w:cs="思源黑体 CN Normal"/>
        </w:rPr>
        <w:t>ELK 插件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bookmarkStart w:id="55" w:name="OLE_LINK65"/>
      <w:bookmarkStart w:id="56" w:name="OLE_LINK66"/>
      <w:bookmarkStart w:id="57" w:name="OLE_LINK3"/>
      <w:r>
        <w:rPr>
          <w:rFonts w:hint="eastAsia" w:ascii="思源黑体 CN Normal" w:hAnsi="思源黑体 CN Normal" w:eastAsia="思源黑体 CN Normal" w:cs="思源黑体 CN Normal"/>
          <w:color w:val="393A34"/>
          <w:spacing w:val="3"/>
          <w:sz w:val="20"/>
          <w:szCs w:val="20"/>
        </w:rPr>
        <w:t>cd /opt/k8s/work/kubernetes/cluster/addons/fluentd-elasticsearch</w:t>
      </w:r>
      <w:bookmarkEnd w:id="55"/>
      <w:bookmarkEnd w:id="56"/>
      <w:bookmarkEnd w:id="57"/>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58" w:name="OLE_LINK47"/>
      <w:bookmarkStart w:id="59" w:name="OLE_LINK46"/>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bookmarkEnd w:id="58"/>
    <w:bookmarkEnd w:id="59"/>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0" w:name="OLE_LINK48"/>
      <w:bookmarkStart w:id="61" w:name="OLE_LINK64"/>
      <w:r>
        <w:rPr>
          <w:rFonts w:hint="eastAsia" w:ascii="思源黑体 CN Normal" w:hAnsi="思源黑体 CN Normal" w:eastAsia="思源黑体 CN Normal" w:cs="思源黑体 CN Normal"/>
          <w:color w:val="393A34"/>
          <w:spacing w:val="3"/>
          <w:sz w:val="20"/>
          <w:szCs w:val="20"/>
        </w:rPr>
        <w:t>$ cp es-statefulset.yaml{,.orig}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2" w:name="OLE_LINK52"/>
      <w:bookmarkStart w:id="63" w:name="OLE_LINK51"/>
      <w:r>
        <w:rPr>
          <w:rFonts w:hint="eastAsia" w:ascii="思源黑体 CN Normal" w:hAnsi="思源黑体 CN Normal" w:eastAsia="思源黑体 CN Normal" w:cs="思源黑体 CN Normal"/>
          <w:color w:val="393A34"/>
          <w:spacing w:val="3"/>
          <w:sz w:val="20"/>
          <w:szCs w:val="20"/>
        </w:rPr>
        <w:t>$ diff es-statefulset.yaml{,.orig}</w:t>
      </w:r>
    </w:p>
    <w:bookmarkEnd w:id="60"/>
    <w:bookmarkEnd w:id="61"/>
    <w:bookmarkEnd w:id="62"/>
    <w:bookmarkEnd w:id="6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76c76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image: xiaochunping/elasticsearch:v6.2.5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image: k8s.gcr.io/elasticsearch:</w:t>
      </w:r>
      <w:bookmarkStart w:id="64" w:name="OLE_LINK67"/>
      <w:bookmarkStart w:id="65" w:name="OLE_LINK68"/>
      <w:bookmarkStart w:id="66" w:name="OLE_LINK69"/>
      <w:r>
        <w:rPr>
          <w:rFonts w:hint="eastAsia" w:ascii="思源黑体 CN Normal" w:hAnsi="思源黑体 CN Normal" w:eastAsia="思源黑体 CN Normal" w:cs="思源黑体 CN Normal"/>
          <w:color w:val="24292E"/>
          <w:kern w:val="0"/>
          <w:sz w:val="20"/>
          <w:szCs w:val="20"/>
        </w:rPr>
        <w:t>v6.2.5</w:t>
      </w:r>
      <w:bookmarkEnd w:id="64"/>
      <w:bookmarkEnd w:id="65"/>
      <w:bookmarkEnd w:id="6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cp fluentd-es-ds.yaml{,.orig}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diff fluentd-es-ds.yaml{,.orig}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79c79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xiaochunping/fluentd-elasticsearch:v2.2.0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k8s.gcr.io/fluentd-elasticsearch:v2.2.0</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7" w:name="OLE_LINK49"/>
      <w:bookmarkStart w:id="68" w:name="OLE_LINK50"/>
      <w:r>
        <w:rPr>
          <w:rFonts w:hint="eastAsia" w:ascii="思源黑体 CN Normal" w:hAnsi="思源黑体 CN Normal" w:eastAsia="思源黑体 CN Normal" w:cs="思源黑体 CN Normal"/>
          <w:color w:val="393A34"/>
          <w:spacing w:val="3"/>
          <w:sz w:val="20"/>
          <w:szCs w:val="20"/>
        </w:rPr>
        <w:t>$ kubectl get nodes</w:t>
      </w:r>
    </w:p>
    <w:bookmarkEnd w:id="67"/>
    <w:bookmarkEnd w:id="68"/>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69" w:name="OLE_LINK53"/>
      <w:bookmarkStart w:id="70" w:name="OLE_LINK54"/>
      <w:r>
        <w:rPr>
          <w:rFonts w:hint="eastAsia" w:ascii="思源黑体 CN Normal" w:hAnsi="思源黑体 CN Normal" w:eastAsia="思源黑体 CN Normal" w:cs="思源黑体 CN Normal"/>
          <w:color w:val="393A34"/>
          <w:spacing w:val="3"/>
          <w:sz w:val="20"/>
          <w:szCs w:val="20"/>
        </w:rPr>
        <w:t>$ kubectl label nodes node2 beta.kubernetes.io/fluentd-ds-ready=true</w:t>
      </w:r>
    </w:p>
    <w:bookmarkEnd w:id="69"/>
    <w:bookmarkEnd w:id="70"/>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hint="eastAsia" w:ascii="思源黑体 CN Normal" w:hAnsi="思源黑体 CN Normal" w:eastAsia="思源黑体 CN Normal" w:cs="思源黑体 CN Normal"/>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cd /opt/k8s/kubernetes/cluster/addons/fluentd-elasticsearch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es-service.yaml  es-statefulset.yaml  fluentd-es-configmap.yaml  fluentd-es-ds.yaml  kibana-deployment.yaml  kibana-service.yaml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1" w:name="OLE_LINK55"/>
      <w:bookmarkStart w:id="72" w:name="OLE_LINK56"/>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-f .</w:t>
      </w:r>
    </w:p>
    <w:bookmarkEnd w:id="71"/>
    <w:bookmarkEnd w:id="72"/>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ascii="思源黑体 CN Normal" w:hAnsi="思源黑体 CN Normal" w:eastAsia="思源黑体 CN Normal" w:cs="思源黑体 CN Normal"/>
        </w:rPr>
        <w:t>检查执行结果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kibana-logging-7445dc9757-pvpcv          1/1       Running   0          5m        172.30.39.7   node2</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3" w:name="OLE_LINK59"/>
      <w:r>
        <w:rPr>
          <w:rFonts w:hint="eastAsia" w:ascii="思源黑体 CN Normal" w:hAnsi="思源黑体 CN Normal" w:eastAsia="思源黑体 CN Normal" w:cs="思源黑体 CN Normal"/>
          <w:color w:val="393A34"/>
          <w:spacing w:val="3"/>
          <w:sz w:val="20"/>
          <w:szCs w:val="20"/>
        </w:rPr>
        <w:t>$ kubectl get service  -n kube-system|grep -E 'elasticsearch|kibana'</w:t>
      </w:r>
    </w:p>
    <w:bookmarkEnd w:id="73"/>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4" w:name="OLE_LINK60"/>
      <w:bookmarkStart w:id="75" w:name="OLE_LINK61"/>
      <w:r>
        <w:rPr>
          <w:rFonts w:hint="eastAsia" w:ascii="思源黑体 CN Normal" w:hAnsi="思源黑体 CN Normal" w:eastAsia="思源黑体 CN Normal" w:cs="思源黑体 CN Normal"/>
          <w:color w:val="393A34"/>
          <w:spacing w:val="3"/>
          <w:sz w:val="20"/>
          <w:szCs w:val="20"/>
        </w:rPr>
        <w:t>$ kubectl logs kibana-logging-7445dc9757-pvpcv -n kube-system -f</w:t>
      </w:r>
    </w:p>
    <w:bookmarkEnd w:id="74"/>
    <w:bookmarkEnd w:id="7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hint="eastAsia" w:ascii="思源黑体 CN Normal" w:hAnsi="思源黑体 CN Normal" w:eastAsia="思源黑体 CN Normal" w:cs="思源黑体 CN Normal"/>
        </w:rPr>
      </w:pPr>
    </w:p>
    <w:p>
      <w:pPr>
        <w:pStyle w:val="6"/>
        <w:bidi w:val="0"/>
        <w:rPr>
          <w:rFonts w:hint="eastAsia"/>
        </w:rPr>
      </w:pPr>
      <w:r>
        <w:rPr>
          <w:rFonts w:hint="eastAsia" w:ascii="思源黑体 CN Normal" w:hAnsi="思源黑体 CN Normal" w:eastAsia="思源黑体 CN Normal" w:cs="思源黑体 CN Normal"/>
        </w:rPr>
        <w:t>访问 kibana</w:t>
      </w: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bookmarkStart w:id="76" w:name="OLE_LINK62"/>
      <w:bookmarkStart w:id="77" w:name="OLE_LINK63"/>
      <w:r>
        <w:rPr>
          <w:rFonts w:hint="eastAsia" w:ascii="思源黑体 CN Normal" w:hAnsi="思源黑体 CN Normal" w:eastAsia="思源黑体 CN Normal" w:cs="思源黑体 CN Normal"/>
          <w:color w:val="393A34"/>
          <w:spacing w:val="3"/>
          <w:sz w:val="20"/>
          <w:szCs w:val="20"/>
        </w:rPr>
        <w:t>$ kubectl cluster-info|grep -E 'Elasticsearch|Kibana'</w:t>
      </w:r>
    </w:p>
    <w:bookmarkEnd w:id="76"/>
    <w:bookmarkEnd w:id="7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https://192.168.100.246:6443/api/v1/namespaces/kube-system/services/elasticsearch-logging/proxy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https://192.168.100.246:6443/api/v1/namespaces/kube-system/services/kibana-logging/proxy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"https://172.27.128.150:6443/api/v1/namespaces/kube-system/services/kibana-logging/proxy"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https://192.168.100.246:6443/api/v1/namespaces/kube-system/services/kibana-logging/proxy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"http://127.0.0.1:8080/api/v1/namespaces/kube-system/services/kibana-logging/proxy"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http://127.0.0.1:8080/api/v1/namespaces/kube-system/services/kibana-logging/proxy</w:t>
      </w:r>
      <w:r>
        <w:rPr>
          <w:rStyle w:val="29"/>
          <w:rFonts w:hint="eastAsia" w:ascii="思源黑体 CN Normal" w:hAnsi="思源黑体 CN Normal" w:eastAsia="思源黑体 CN Normal" w:cs="思源黑体 CN Normal"/>
        </w:rPr>
        <w:fldChar w:fldCharType="end"/>
      </w:r>
    </w:p>
    <w:p>
      <w:pPr>
        <w:ind w:firstLine="480"/>
        <w:rPr>
          <w:rFonts w:hint="eastAsia" w:ascii="思源黑体 CN Normal" w:hAnsi="思源黑体 CN Normal" w:eastAsia="思源黑体 CN Normal" w:cs="思源黑体 CN Normal"/>
        </w:rPr>
      </w:pPr>
    </w:p>
    <w:p>
      <w:pPr>
        <w:pStyle w:val="37"/>
        <w:numPr>
          <w:ilvl w:val="0"/>
          <w:numId w:val="8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proxy --address='192.168.100.246' --port=8086 --accept-hosts='^*$'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Starting to serve on 172.27.129.150:8086</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"http://172.27.128.150:8086/api/v1/namespaces/kube-system/services/kibana-logging/proxy"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"http://127.0.0.1:8086/api/v1/namespaces/kube-system/services/kibana-logging/proxy"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http://127.0.0.1:8086/api/v1/namespaces/kube-system/services/kibana-logging/proxy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hint="eastAsia" w:ascii="思源黑体 CN Normal" w:hAnsi="思源黑体 CN Normal" w:eastAsia="思源黑体 CN Normal" w:cs="思源黑体 CN Normal"/>
        </w:rPr>
      </w:pP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浏览器访问kube-apiserver安全端口</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对于win使用以下命令导入ca.perm</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https://192.168.100.246:6443/，已信任，但提示 401，未授权的访问：</w:t>
      </w:r>
    </w:p>
    <w:p>
      <w:pPr>
        <w:ind w:left="0" w:leftChars="0" w:firstLine="0"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openssl pkcs12 -export -out admin.pfx -inkey admin-key.pem -in admin.pem -certfile ca.pem</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ind w:left="0" w:leftChars="0" w:firstLine="0" w:firstLineChars="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hint="eastAsia" w:ascii="思源黑体 CN Normal" w:hAnsi="思源黑体 CN Normal" w:eastAsia="思源黑体 CN Normal" w:cs="思源黑体 CN Normal"/>
        </w:rPr>
      </w:pP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8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"https://stackoverflow.com/questions/40847638/how-chrome-browser-know-which-client-certificate-to-prompt-for-a-site"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https://stackoverflow.com/questions/40847638/how-chrome-browser-know-which-client-certificate-to-prompt-for-a-site</w:t>
      </w:r>
      <w:r>
        <w:rPr>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lang w:val="en-US" w:eastAsia="zh-CN"/>
        </w:rPr>
        <w:t>Weave Scope 监控集群</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集群并部署容器化应用只是第一步。一旦集群运行起来，我们需要确保一起正常，所有必要组件就位并各司其职，有足够的资源满足应用的需求。Kubernetes 是一个复杂系统，运维团队需要有一套工具帮助他们获知集群的实时状态，并为故障排查提供及时和准确的数据支持。</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安装</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Scope 是 Docker 和 Kubernetes 可视化监控工具。Scope 提供了至上而下的集群基础设施和应用的完整视图，用户可以轻松对分布式的容器化应用进行实时监控和问题诊断。</w:t>
      </w:r>
    </w:p>
    <w:p>
      <w:pPr>
        <w:ind w:firstLine="420" w:firstLineChars="0"/>
        <w:rPr>
          <w:rFonts w:hint="eastAsia" w:ascii="思源黑体 CN Normal" w:hAnsi="思源黑体 CN Normal" w:eastAsia="思源黑体 CN Normal" w:cs="思源黑体 CN Normal"/>
        </w:rPr>
      </w:pP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集群中安装 Scope 的方法很简单，使用下面的命令：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"https://cloud.weave.works/k8s/scope.yaml?k8s-version=$(kubectl version | base64 | tr -d '\n')&amp;k8s-service-type=NodePort"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namespace/weave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serviceaccount/weave-scope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daemonset.extensions/weave-scope-agent created</w:t>
      </w:r>
    </w:p>
    <w:p>
      <w:pPr>
        <w:rPr>
          <w:rFonts w:hint="eastAsia" w:ascii="思源黑体 CN Normal" w:hAnsi="思源黑体 CN Normal" w:eastAsia="思源黑体 CN Normal" w:cs="思源黑体 CN Normal"/>
        </w:rPr>
      </w:pP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部署成功后，有如下相关组件：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weave-scope-agent-6l4wn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weave-scope-agent-dfpdl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weave-scope-agent-spxb4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weave-scope-app-6979884cc6-hpkdz   1/1     Running   0          4m55s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1/1     1            1           5m13s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NodePort   10.103.94.215   &lt;none&gt;        80:30229/TCP   5m</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weave-scope-agent，集群每个节点上都会运行的 scope agent 程序，负责收集数据。</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 weave-scope-app，scope 应用，从 agent 获取数据，通过 Web UI 展示并与用户交互。</w:t>
      </w:r>
    </w:p>
    <w:p>
      <w:pPr>
        <w:numPr>
          <w:ilvl w:val="0"/>
          <w:numId w:val="89"/>
        </w:numPr>
        <w:ind w:left="0" w:leftChars="0" w:firstLine="420" w:firstLineChars="20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weave-scope-app，默认是 ClusterIP 类型，我们已经在上面的命令中添加了参数k8s-service-type=NodePort修改为 NodePort。</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使用</w:t>
      </w:r>
      <w:r>
        <w:rPr>
          <w:rFonts w:hint="eastAsia" w:ascii="思源黑体 CN Normal" w:hAnsi="思源黑体 CN Normal" w:eastAsia="思源黑体 CN Normal" w:cs="思源黑体 CN Normal"/>
          <w:lang w:val="en-US" w:eastAsia="zh-CN"/>
        </w:rPr>
        <w:t xml:space="preserve"> Scope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http://MASTER_IP:30229/，Scope 默认显示当前所有的 Controller（Deployment、DaemonSet 等）。</w:t>
      </w:r>
    </w:p>
    <w:p>
      <w:pPr>
        <w:rPr>
          <w:rFonts w:hint="eastAsia" w:ascii="思源黑体 CN Normal" w:hAnsi="思源黑体 CN Normal" w:eastAsia="思源黑体 CN Normal" w:cs="思源黑体 CN Normal"/>
          <w:lang w:val="en-US" w:eastAsia="zh-CN"/>
        </w:rPr>
      </w:pPr>
      <w: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a:stretch>
                      <a:fillRect/>
                    </a:stretch>
                  </pic:blipFill>
                  <pic:spPr>
                    <a:xfrm>
                      <a:off x="0" y="0"/>
                      <a:ext cx="6118860" cy="2909570"/>
                    </a:xfrm>
                    <a:prstGeom prst="rect">
                      <a:avLst/>
                    </a:prstGeom>
                    <a:noFill/>
                    <a:ln>
                      <a:noFill/>
                    </a:ln>
                  </pic:spPr>
                </pic:pic>
              </a:graphicData>
            </a:graphic>
          </wp:inline>
        </w:drawing>
      </w:r>
      <w:r>
        <w:rPr>
          <w:rFonts w:hint="eastAsia" w:ascii="思源黑体 CN Normal" w:hAnsi="思源黑体 CN Normal" w:eastAsia="思源黑体 CN Normal" w:cs="思源黑体 CN Normal"/>
          <w:lang w:val="en-US" w:eastAsia="zh-CN"/>
        </w:rPr>
        <w:t xml:space="preserve"> </w:t>
      </w:r>
    </w:p>
    <w:p>
      <w:pPr>
        <w:numPr>
          <w:ilvl w:val="0"/>
          <w:numId w:val="90"/>
        </w:numPr>
        <w:ind w:left="420" w:leftChars="0" w:hanging="420" w:firstLineChars="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b/>
          <w:bCs/>
          <w:lang w:val="en-US" w:eastAsia="zh-CN"/>
        </w:rPr>
        <w:t>拓扑结构</w:t>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Scope 会自动构建应用和集群的逻辑拓扑。比如点击顶部 Pods，会显示所有 Pod 以及 Pod 之间的依赖关系。</w:t>
      </w:r>
    </w:p>
    <w:p>
      <w:pPr>
        <w:rPr>
          <w:rFonts w:hint="eastAsia" w:ascii="思源黑体 CN Normal" w:hAnsi="思源黑体 CN Normal" w:eastAsia="思源黑体 CN Normal" w:cs="思源黑体 CN Normal"/>
          <w:lang w:val="en-US" w:eastAsia="zh-CN"/>
        </w:rPr>
      </w:pPr>
      <w:r>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6114415" cy="290004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点击 Hosts，会显示各个节点之间的关系，可以在 Scope 中查看资源的 CPU 和内存使用情况。</w:t>
      </w:r>
    </w:p>
    <w:p>
      <w: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7"/>
                    <a:stretch>
                      <a:fillRect/>
                    </a:stretch>
                  </pic:blipFill>
                  <pic:spPr>
                    <a:xfrm>
                      <a:off x="0" y="0"/>
                      <a:ext cx="6109335" cy="2905125"/>
                    </a:xfrm>
                    <a:prstGeom prst="rect">
                      <a:avLst/>
                    </a:prstGeom>
                    <a:noFill/>
                    <a:ln>
                      <a:noFill/>
                    </a:ln>
                  </pic:spPr>
                </pic:pic>
              </a:graphicData>
            </a:graphic>
          </wp:inline>
        </w:drawing>
      </w:r>
    </w:p>
    <w:p>
      <w:r>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8"/>
                    <a:stretch>
                      <a:fillRect/>
                    </a:stretch>
                  </pic:blipFill>
                  <pic:spPr>
                    <a:xfrm>
                      <a:off x="0" y="0"/>
                      <a:ext cx="6109335" cy="2889885"/>
                    </a:xfrm>
                    <a:prstGeom prst="rect">
                      <a:avLst/>
                    </a:prstGeom>
                    <a:noFill/>
                    <a:ln>
                      <a:noFill/>
                    </a:ln>
                  </pic:spPr>
                </pic:pic>
              </a:graphicData>
            </a:graphic>
          </wp:inline>
        </w:drawing>
      </w:r>
    </w:p>
    <w:p/>
    <w:p>
      <w:pPr>
        <w:numPr>
          <w:ilvl w:val="0"/>
          <w:numId w:val="90"/>
        </w:numPr>
        <w:ind w:left="420" w:leftChars="0" w:hanging="420" w:firstLineChars="0"/>
        <w:rPr>
          <w:rFonts w:hint="eastAsia" w:eastAsiaTheme="minorEastAsia"/>
          <w:lang w:eastAsia="zh-CN"/>
        </w:rPr>
      </w:pPr>
      <w:r>
        <w:rPr>
          <w:rFonts w:hint="eastAsia"/>
          <w:b/>
          <w:bCs/>
          <w:lang w:eastAsia="zh-CN"/>
        </w:rPr>
        <w:t>在线操作</w:t>
      </w:r>
    </w:p>
    <w:p>
      <w:pPr>
        <w:rPr>
          <w:rFonts w:hint="eastAsia"/>
          <w:lang w:val="en-US" w:eastAsia="zh-CN"/>
        </w:rPr>
      </w:pPr>
      <w:r>
        <w:rPr>
          <w:rFonts w:hint="eastAsia"/>
          <w:lang w:val="en-US" w:eastAsia="zh-CN"/>
        </w:rPr>
        <w:t>Scope 还提供了便捷的在线操作功能，比如选中某个 Host，点击 &gt;_ 按钮可以直接在浏览器中打开节点的命令行终端：</w:t>
      </w:r>
    </w:p>
    <w:p>
      <w: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9"/>
                    <a:stretch>
                      <a:fillRect/>
                    </a:stretch>
                  </pic:blipFill>
                  <pic:spPr>
                    <a:xfrm>
                      <a:off x="0" y="0"/>
                      <a:ext cx="6112510" cy="2904490"/>
                    </a:xfrm>
                    <a:prstGeom prst="rect">
                      <a:avLst/>
                    </a:prstGeom>
                    <a:noFill/>
                    <a:ln>
                      <a:noFill/>
                    </a:ln>
                  </pic:spPr>
                </pic:pic>
              </a:graphicData>
            </a:graphic>
          </wp:inline>
        </w:drawing>
      </w:r>
    </w:p>
    <w:p>
      <w:r>
        <w:rPr>
          <w:rFonts w:hint="eastAsia"/>
        </w:rPr>
        <w:t>点击 Deployment 的 + 可以执行 Scale Up 操作：</w:t>
      </w:r>
    </w:p>
    <w:p>
      <w:r>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40"/>
                    <a:stretch>
                      <a:fillRect/>
                    </a:stretch>
                  </pic:blipFill>
                  <pic:spPr>
                    <a:xfrm>
                      <a:off x="0" y="0"/>
                      <a:ext cx="6114415" cy="2900045"/>
                    </a:xfrm>
                    <a:prstGeom prst="rect">
                      <a:avLst/>
                    </a:prstGeom>
                    <a:noFill/>
                    <a:ln>
                      <a:noFill/>
                    </a:ln>
                  </pic:spPr>
                </pic:pic>
              </a:graphicData>
            </a:graphic>
          </wp:inline>
        </w:drawing>
      </w:r>
    </w:p>
    <w:p>
      <w:pPr>
        <w:rPr>
          <w:rFonts w:hint="eastAsia"/>
          <w:lang w:val="en-US" w:eastAsia="zh-CN"/>
        </w:rPr>
      </w:pPr>
      <w:r>
        <w:rPr>
          <w:rFonts w:hint="eastAsia"/>
          <w:lang w:val="en-US" w:eastAsia="zh-CN"/>
        </w:rPr>
        <w:t>可以查看 Pod 的日志：</w:t>
      </w:r>
    </w:p>
    <w:p>
      <w: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1"/>
                    <a:stretch>
                      <a:fillRect/>
                    </a:stretch>
                  </pic:blipFill>
                  <pic:spPr>
                    <a:xfrm>
                      <a:off x="0" y="0"/>
                      <a:ext cx="6114415" cy="2905125"/>
                    </a:xfrm>
                    <a:prstGeom prst="rect">
                      <a:avLst/>
                    </a:prstGeom>
                    <a:noFill/>
                    <a:ln>
                      <a:noFill/>
                    </a:ln>
                  </pic:spPr>
                </pic:pic>
              </a:graphicData>
            </a:graphic>
          </wp:inline>
        </w:drawing>
      </w:r>
    </w:p>
    <w:p>
      <w:r>
        <w:rPr>
          <w:rFonts w:hint="eastAsia"/>
        </w:rPr>
        <w:t>可以 attach、restart、stop 容器，以及直接在 Scope 中排查问题：</w:t>
      </w:r>
    </w:p>
    <w:p>
      <w:r>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10605" cy="2883535"/>
                    </a:xfrm>
                    <a:prstGeom prst="rect">
                      <a:avLst/>
                    </a:prstGeom>
                    <a:noFill/>
                    <a:ln>
                      <a:noFill/>
                    </a:ln>
                  </pic:spPr>
                </pic:pic>
              </a:graphicData>
            </a:graphic>
          </wp:inline>
        </w:drawing>
      </w:r>
    </w:p>
    <w:p/>
    <w:p>
      <w:pPr>
        <w:numPr>
          <w:ilvl w:val="0"/>
          <w:numId w:val="90"/>
        </w:numPr>
        <w:ind w:left="420" w:leftChars="0" w:hanging="420" w:firstLineChars="0"/>
        <w:rPr>
          <w:rFonts w:hint="eastAsia" w:eastAsiaTheme="minorEastAsia"/>
          <w:lang w:val="en-US" w:eastAsia="zh-CN"/>
        </w:rPr>
      </w:pPr>
      <w:r>
        <w:rPr>
          <w:rFonts w:hint="eastAsia"/>
          <w:b/>
          <w:bCs/>
          <w:lang w:val="en-US" w:eastAsia="zh-CN"/>
        </w:rPr>
        <w:t>强大的搜索功能</w:t>
      </w:r>
    </w:p>
    <w:p>
      <w:pPr>
        <w:rPr>
          <w:rFonts w:hint="eastAsia"/>
          <w:lang w:val="en-US" w:eastAsia="zh-CN"/>
        </w:rPr>
      </w:pPr>
      <w:r>
        <w:rPr>
          <w:rFonts w:hint="eastAsia"/>
          <w:lang w:val="en-US" w:eastAsia="zh-CN"/>
        </w:rPr>
        <w:t>Scope 支持关键字搜索和定位资源。</w:t>
      </w:r>
    </w:p>
    <w:p>
      <w:pPr>
        <w:rPr>
          <w:rFonts w:hint="eastAsia"/>
          <w:lang w:val="en-US" w:eastAsia="zh-CN"/>
        </w:rPr>
      </w:pPr>
      <w: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6114415" cy="2900045"/>
                    </a:xfrm>
                    <a:prstGeom prst="rect">
                      <a:avLst/>
                    </a:prstGeom>
                    <a:noFill/>
                    <a:ln>
                      <a:noFill/>
                    </a:ln>
                  </pic:spPr>
                </pic:pic>
              </a:graphicData>
            </a:graphic>
          </wp:inline>
        </w:drawing>
      </w:r>
    </w:p>
    <w:p>
      <w:pPr>
        <w:rPr>
          <w:rFonts w:hint="eastAsia"/>
          <w:lang w:val="en-US" w:eastAsia="zh-CN"/>
        </w:rPr>
      </w:pPr>
      <w:r>
        <w:rPr>
          <w:rFonts w:hint="eastAsia"/>
          <w:lang w:val="en-US" w:eastAsia="zh-CN"/>
        </w:rPr>
        <w:t>还可以进行条件搜索，比如查找和定位 MEMORY &gt; 1M 的 Containers。</w:t>
      </w:r>
    </w:p>
    <w:p>
      <w:pPr>
        <w:rPr>
          <w:rFonts w:hint="eastAsia"/>
          <w:lang w:val="en-US" w:eastAsia="zh-CN"/>
        </w:rPr>
      </w:pPr>
      <w:r>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118860" cy="2916555"/>
                    </a:xfrm>
                    <a:prstGeom prst="rect">
                      <a:avLst/>
                    </a:prstGeom>
                    <a:noFill/>
                    <a:ln>
                      <a:noFill/>
                    </a:ln>
                  </pic:spPr>
                </pic:pic>
              </a:graphicData>
            </a:graphic>
          </wp:inline>
        </w:drawing>
      </w:r>
    </w:p>
    <w:p>
      <w:pPr>
        <w:rPr>
          <w:rFonts w:hint="eastAsia"/>
          <w:lang w:val="en-US" w:eastAsia="zh-CN"/>
        </w:rPr>
      </w:pPr>
      <w:r>
        <w:rPr>
          <w:rFonts w:hint="eastAsia"/>
          <w:lang w:val="en-US" w:eastAsia="zh-CN"/>
        </w:rPr>
        <w:t>Weave Scope 界面极其友好，操作简洁流畅，更多功能留给大家去探索。</w:t>
      </w:r>
    </w:p>
    <w:p>
      <w:pPr>
        <w:rPr>
          <w:rFonts w:hint="eastAsia"/>
          <w:lang w:val="en-US" w:eastAsia="zh-CN"/>
        </w:rPr>
      </w:pPr>
    </w:p>
    <w:p>
      <w:pPr>
        <w:rPr>
          <w:rFonts w:hint="eastAsia"/>
          <w:lang w:val="en-US" w:eastAsia="zh-CN"/>
        </w:rPr>
      </w:pPr>
      <w:r>
        <w:rPr>
          <w:rFonts w:hint="eastAsia"/>
          <w:lang w:val="en-US" w:eastAsia="zh-CN"/>
        </w:rPr>
        <w:t>官方文档：</w:t>
      </w:r>
      <w:r>
        <w:rPr>
          <w:rFonts w:hint="eastAsia"/>
          <w:lang w:val="en-US" w:eastAsia="zh-CN"/>
        </w:rPr>
        <w:fldChar w:fldCharType="begin"/>
      </w:r>
      <w:r>
        <w:rPr>
          <w:rFonts w:hint="eastAsia"/>
          <w:lang w:val="en-US" w:eastAsia="zh-CN"/>
        </w:rPr>
        <w:instrText xml:space="preserve"> HYPERLINK "https://www.weave.works/docs/scope/latest/installing/#k8s" </w:instrText>
      </w:r>
      <w:r>
        <w:rPr>
          <w:rFonts w:hint="eastAsia"/>
          <w:lang w:val="en-US" w:eastAsia="zh-CN"/>
        </w:rPr>
        <w:fldChar w:fldCharType="separate"/>
      </w:r>
      <w:r>
        <w:rPr>
          <w:rStyle w:val="29"/>
          <w:rFonts w:hint="eastAsia"/>
          <w:lang w:val="en-US" w:eastAsia="zh-CN"/>
        </w:rPr>
        <w:t>https://www.weave.works/docs/scope/latest/installing/#k8s</w:t>
      </w:r>
      <w:r>
        <w:rPr>
          <w:rFonts w:hint="eastAsia"/>
          <w:lang w:val="en-US" w:eastAsia="zh-CN"/>
        </w:rPr>
        <w:fldChar w:fldCharType="end"/>
      </w:r>
    </w:p>
    <w:p>
      <w:pPr>
        <w:rPr>
          <w:rFonts w:hint="eastAsia"/>
          <w:lang w:val="en-US" w:eastAsia="zh-CN"/>
        </w:rPr>
      </w:pPr>
    </w:p>
    <w:p>
      <w:pPr>
        <w:pStyle w:val="2"/>
        <w:bidi w:val="0"/>
        <w:ind w:left="432" w:leftChars="0" w:hanging="432" w:firstLineChars="0"/>
        <w:jc w:val="both"/>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78" w:name="OLE_LINK72"/>
      <w:bookmarkStart w:id="79" w:name="OLE_LINK74"/>
      <w:bookmarkStart w:id="80" w:name="OLE_LINK73"/>
      <w:r>
        <w:rPr>
          <w:rFonts w:hint="eastAsia" w:ascii="思源黑体 CN Normal" w:hAnsi="思源黑体 CN Normal" w:eastAsia="思源黑体 CN Normal" w:cs="思源黑体 CN Normal"/>
        </w:rPr>
        <w:t>K8S 网络方案详解</w:t>
      </w:r>
      <w:bookmarkEnd w:id="78"/>
    </w:p>
    <w:bookmarkEnd w:id="79"/>
    <w:bookmarkEnd w:id="80"/>
    <w:p>
      <w:pPr>
        <w:ind w:firstLine="480"/>
        <w:rPr>
          <w:rFonts w:hint="eastAsia" w:ascii="思源黑体 CN Normal" w:hAnsi="思源黑体 CN Normal" w:eastAsia="思源黑体 CN Normal" w:cs="思源黑体 CN Normal"/>
        </w:rPr>
      </w:pPr>
      <w:bookmarkStart w:id="81" w:name="OLE_LINK70"/>
      <w:bookmarkStart w:id="82" w:name="OLE_LINK71"/>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hint="eastAsia" w:ascii="思源黑体 CN Normal" w:hAnsi="思源黑体 CN Normal" w:eastAsia="思源黑体 CN Normal" w:cs="思源黑体 CN Normal"/>
        </w:rPr>
      </w:pPr>
    </w:p>
    <w:bookmarkEnd w:id="81"/>
    <w:bookmarkEnd w:id="82"/>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网络要解决的问题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既然Kubernetes中将容器的联网通过插件的方式来实现，那么该如何解决容器的联网问题呢？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但是Kubernetes管理的是集群，Kubernetes中的网络要解决的核心问题就是每台主机的IP地址网段划分，以及单个容器的IP地址分配。概括为：</w:t>
      </w:r>
    </w:p>
    <w:p>
      <w:pPr>
        <w:rPr>
          <w:rFonts w:hint="eastAsia" w:ascii="思源黑体 CN Normal" w:hAnsi="思源黑体 CN Normal" w:eastAsia="思源黑体 CN Normal" w:cs="思源黑体 CN Normal"/>
        </w:rPr>
      </w:pP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保证每个Pod拥有一个集群内唯一的IP地址</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保证不同节点的IP地址划分不会重复</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保证跨节点的Pod可以互相通信</w:t>
      </w:r>
    </w:p>
    <w:p>
      <w:pPr>
        <w:pStyle w:val="37"/>
        <w:numPr>
          <w:ilvl w:val="0"/>
          <w:numId w:val="9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保证不同节点的Pod可以与跨节点的主机互相通信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为了解决该问题，出现了一系列开源的Kubernetes中的网络插件与方案，如：</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9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还有很多就不一一列举了，只要实现Kubernetes官方的设计的CNI - Container Network Interface（容器网络接口）就可以自己写一个网络插件。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网络模型</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基础原则</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每个Pod都拥有一个独立的IP地址，而且假定所有Pod都在一个可以直接连通的、扁平的网络空间中，不管是否运行在同一Node上都可以通过Pod的IP来访问。</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9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对集群网络要求</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所有容器都可以不用NAT的方式同别的容器通信。</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所有节点都可以在不同NAT的方式下同所有容器通信，反之亦然。</w:t>
      </w:r>
    </w:p>
    <w:p>
      <w:pPr>
        <w:pStyle w:val="37"/>
        <w:numPr>
          <w:ilvl w:val="0"/>
          <w:numId w:val="9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以上的集群网络要求可以通过第三方开源的Kubernetes网络插件实现。具体参考上面介绍的开源实现方式。</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网络架构图</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 IP 概念汇总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IP类型</w:t>
            </w:r>
          </w:p>
        </w:tc>
        <w:tc>
          <w:tcPr>
            <w:tcW w:w="6033"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Service-IP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Container-Bridge-IP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Container-IP</w:t>
            </w:r>
          </w:p>
        </w:tc>
        <w:tc>
          <w:tcPr>
            <w:tcW w:w="6033"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的网络基础</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 网络名词解释</w:t>
      </w:r>
    </w:p>
    <w:p>
      <w:pPr>
        <w:pStyle w:val="37"/>
        <w:numPr>
          <w:ilvl w:val="0"/>
          <w:numId w:val="95"/>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Network Namespace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不同的网络命名空间中，协议栈是独立的，完全隔离，彼此之间无法通信。同一个网络命名空间有独立的路由表和独立的Iptables/Netfilter来提供包的转发、NAT、IP包过滤等功能。</w:t>
      </w:r>
    </w:p>
    <w:p>
      <w:pPr>
        <w:rPr>
          <w:rFonts w:hint="eastAsia" w:ascii="思源黑体 CN Normal" w:hAnsi="思源黑体 CN Normal" w:eastAsia="思源黑体 CN Normal" w:cs="思源黑体 CN Normal"/>
        </w:rPr>
      </w:pP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将与网络协议栈相关的全局变量变成一个Net Namespace变量的成员，然后在调用协议栈函数中加入一个Namepace参数。</w:t>
      </w:r>
    </w:p>
    <w:p>
      <w:pPr>
        <w:rPr>
          <w:rFonts w:hint="eastAsia" w:ascii="思源黑体 CN Normal" w:hAnsi="思源黑体 CN Normal" w:eastAsia="思源黑体 CN Normal" w:cs="思源黑体 CN Normal"/>
        </w:rPr>
      </w:pPr>
    </w:p>
    <w:p>
      <w:pPr>
        <w:pStyle w:val="37"/>
        <w:numPr>
          <w:ilvl w:val="0"/>
          <w:numId w:val="9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veth 设备对：Veth设备对的引入是为了实现在不同网络命名空间的通信。</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网桥：网桥是一个二层网络设备,通过网桥可以将linux支持的不同的端口连接起来,并实现类似交换机那样的多对多的通信。</w:t>
      </w:r>
    </w:p>
    <w:p>
      <w:pPr>
        <w:rPr>
          <w:rFonts w:hint="eastAsia" w:ascii="思源黑体 CN Normal" w:hAnsi="思源黑体 CN Normal" w:eastAsia="思源黑体 CN Normal" w:cs="思源黑体 CN Normal"/>
        </w:rPr>
      </w:pPr>
    </w:p>
    <w:p>
      <w:pPr>
        <w:pStyle w:val="37"/>
        <w:numPr>
          <w:ilvl w:val="0"/>
          <w:numId w:val="9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路由：Linux系统包含一个完整的路由功能，当IP层在处理数据发送或转发的时候，会使用路由表来决定发往哪里。</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1、单机网络模式：Bridge 、Host、Container、None，下面我们会重点介绍。</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Docker网络模式</w:t>
            </w:r>
          </w:p>
        </w:tc>
        <w:tc>
          <w:tcPr>
            <w:tcW w:w="1701"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配置</w:t>
            </w:r>
          </w:p>
        </w:tc>
        <w:tc>
          <w:tcPr>
            <w:tcW w:w="4615" w:type="dxa"/>
          </w:tcPr>
          <w:p>
            <w:pPr>
              <w:jc w:val="center"/>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container模式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hint="eastAsia"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val="0"/>
                <w:bCs/>
              </w:rPr>
              <w:t>bridge模式</w:t>
            </w:r>
          </w:p>
        </w:tc>
        <w:tc>
          <w:tcPr>
            <w:tcW w:w="1701" w:type="dxa"/>
          </w:tcPr>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hint="eastAsia" w:ascii="思源黑体 CN Normal" w:hAnsi="思源黑体 CN Normal" w:eastAsia="思源黑体 CN Normal" w:cs="思源黑体 CN Normal"/>
              </w:rPr>
            </w:pPr>
          </w:p>
        </w:tc>
      </w:tr>
    </w:tbl>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bridge模式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一般情况，宿主机IP与docker0 IP、容器IP是不同的IP段，默认情况，外部看不到docker0和容器IP，对于外部来说相当于docker0和容器的IP为内网IP。</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的网络实现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9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 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一般将容器云平台的网络模型打造成一个扁平化网络平面，在这个网络平面内，Pod作为一个网络单元同Kubernetes Node的网络处于同一层级。</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同一个Pod之间的不同容器因为共享同一个网络命名空间，所以可以直接通过localhost直接通信。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pod之间的通信</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 node 的 pod之间的通信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同一个Node内，不同的Pod都有一个全局IP，可以直接通过Pod的IP进行通信。Pod地址和docker0在同一个网段。</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 node 的 pod 之间的通信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不同的Node之间，Node的IP相当于外网IP，可以直接访问，而Node内的docker0和Pod的IP则是内网IP，无法直接跨Node访问。需要通过Node的网卡进行转发。</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所以不同Node之间的通信需要达到两个条件：</w:t>
      </w:r>
    </w:p>
    <w:p>
      <w:pPr>
        <w:rPr>
          <w:rFonts w:hint="eastAsia" w:ascii="思源黑体 CN Normal" w:hAnsi="思源黑体 CN Normal" w:eastAsia="思源黑体 CN Normal" w:cs="思源黑体 CN Normal"/>
        </w:rPr>
      </w:pP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对整个集群中的Pod-IP分配进行规划，不能有冲突（可以通过第三方开源工具来管理，例如flannel）。</w:t>
      </w:r>
    </w:p>
    <w:p>
      <w:pPr>
        <w:pStyle w:val="37"/>
        <w:numPr>
          <w:ilvl w:val="0"/>
          <w:numId w:val="9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将Node-IP与该Node上的Pod-IP关联起来，通过Node-IP再转发到Pod-IP。</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10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 间实现通信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例如：Pod1和Pod2（同主机），Pod1和Pod3(跨主机)能够通信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实现：因为Pod的Pod-IP是Docker网桥分配的，Pod-IP是同Node下全局唯一的。所以将不同Kubernetes Node的 Docker网桥配置成不同的IP网段即可。</w:t>
      </w:r>
    </w:p>
    <w:p>
      <w:pPr>
        <w:rPr>
          <w:rFonts w:hint="eastAsia" w:ascii="思源黑体 CN Normal" w:hAnsi="思源黑体 CN Normal" w:eastAsia="思源黑体 CN Normal" w:cs="思源黑体 CN Normal"/>
        </w:rPr>
      </w:pPr>
    </w:p>
    <w:p>
      <w:pPr>
        <w:pStyle w:val="37"/>
        <w:numPr>
          <w:ilvl w:val="0"/>
          <w:numId w:val="100"/>
        </w:num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 与 pod 间实现通信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例如：Node1和Pod1/ Pod2(同主机)，Pod3(跨主机)能够通信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实现：在容器集群中创建一个覆盖网络(Overlay Network)，联通各个节点，目前可以通过第三方网络插件来创建覆盖网络，比如Flannel和Open vSwitch等。</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hint="eastAsia" w:ascii="思源黑体 CN Normal" w:hAnsi="思源黑体 CN Normal" w:eastAsia="思源黑体 CN Normal" w:cs="思源黑体 CN Normal"/>
        </w:rPr>
      </w:pP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转发访问Service的Service-IP的请求到Endpoints(即Pod-IP)。</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监控Service和Endpoints的变化，实时刷新转发规则。</w:t>
      </w:r>
    </w:p>
    <w:p>
      <w:pPr>
        <w:pStyle w:val="37"/>
        <w:numPr>
          <w:ilvl w:val="0"/>
          <w:numId w:val="10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简单点理解</w:t>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hint="eastAsia" w:ascii="思源黑体 CN Normal" w:hAnsi="思源黑体 CN Normal" w:eastAsia="思源黑体 CN Normal" w:cs="思源黑体 CN Normal"/>
        </w:rPr>
      </w:pP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0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下面是iptables模式下Kube-proxy的实现方式：</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默认情况下，后端的选择是随机的。可以通过将service.spec.sessionAffinity设置为“ClientIP”（默认为“无”）来选择基于客户端IP的会话关联。</w:t>
      </w:r>
    </w:p>
    <w:p>
      <w:pPr>
        <w:pStyle w:val="37"/>
        <w:numPr>
          <w:ilvl w:val="0"/>
          <w:numId w:val="10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v1.4版本之前由“Kube2sky、Etcd、Skydns、Exechealthz”四个组件组成。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v1.4版本及之后由“Kubedns、dnsmasq、exechealthz”三个组件组成。</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接入SkyDNS，为dnsmasq提供查询服务。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替换etcd容器，使用树形结构在内存中保存DNS记录。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通过K8S API监视Service资源变化并更新DNS记录。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服务10053端口。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在kube-dns插件中的作用是：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通过kubedns容器获取DNS规则，在集群中提供DNS查询服务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提供DNS缓存，提高查询性能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降低kubedns容器的压力、提高稳定性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在kube-dns插件的编排文件中可以看到，dnsmasq通过参数–server=127.0.0.1:10053指定upstream为kubedns。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在kube-dns插件中提供健康检查功能。</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源码同样在contrib仓库中，位于exec-healthz目录下。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开源的网络组件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hint="eastAsia" w:ascii="思源黑体 CN Normal" w:hAnsi="思源黑体 CN Normal" w:eastAsia="思源黑体 CN Normal" w:cs="思源黑体 CN Normal"/>
        </w:rPr>
      </w:pP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hint="eastAsia" w:ascii="思源黑体 CN Normal" w:hAnsi="思源黑体 CN Normal" w:eastAsia="思源黑体 CN Normal" w:cs="思源黑体 CN Normal"/>
        </w:rPr>
      </w:pP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hint="eastAsia" w:ascii="思源黑体 CN Normal" w:hAnsi="思源黑体 CN Normal" w:eastAsia="思源黑体 CN Normal" w:cs="思源黑体 CN Normal"/>
        </w:rPr>
      </w:pP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它给每个node上的docker容器分配相互不想冲突的IP地址；</w:t>
      </w:r>
    </w:p>
    <w:p>
      <w:pPr>
        <w:pStyle w:val="37"/>
        <w:numPr>
          <w:ilvl w:val="0"/>
          <w:numId w:val="10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它能给这些IP地址之间建立一个覆盖网络，同过覆盖网络，将数据包原封不动的传递到目标容器内。</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hint="eastAsia" w:ascii="思源黑体 CN Normal" w:hAnsi="思源黑体 CN Normal" w:eastAsia="思源黑体 CN Normal" w:cs="思源黑体 CN Normal"/>
        </w:rPr>
      </w:pP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0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 容器网络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hint="eastAsia" w:ascii="思源黑体 CN Normal" w:hAnsi="思源黑体 CN Normal" w:eastAsia="思源黑体 CN Normal" w:cs="思源黑体 CN Normal"/>
        </w:rPr>
      </w:pP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0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hint="eastAsia" w:ascii="思源黑体 CN Normal" w:hAnsi="思源黑体 CN Normal" w:eastAsia="思源黑体 CN Normal" w:cs="思源黑体 CN Normal"/>
        </w:rPr>
      </w:pP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hint="eastAsia" w:ascii="思源黑体 CN Normal" w:hAnsi="思源黑体 CN Normal" w:eastAsia="思源黑体 CN Normal" w:cs="思源黑体 CN Normal"/>
        </w:rPr>
      </w:pP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0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Service有三种类型：</w:t>
      </w:r>
    </w:p>
    <w:p>
      <w:pPr>
        <w:rPr>
          <w:rFonts w:hint="eastAsia" w:ascii="思源黑体 CN Normal" w:hAnsi="思源黑体 CN Normal" w:eastAsia="思源黑体 CN Normal" w:cs="思源黑体 CN Normal"/>
        </w:rPr>
      </w:pP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1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另外，也可以将已有的服务以Service的形式加入到Kubernetes集群中来，只需要在创建Service的时候不指定Label selector，而是在Service创建好后手动为其添加endpoint。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hint="eastAsia" w:ascii="思源黑体 CN Normal" w:hAnsi="思源黑体 CN Normal" w:eastAsia="思源黑体 CN Normal" w:cs="思源黑体 CN Normal"/>
        </w:rPr>
      </w:pP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对外访问的时候，NodePort类型需要在外部搭建额外的负载均衡，而LoadBalancer要求kubernetes必须跑在支持的cloud provider上面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foo.bar.com --|                 |-&gt; foo.bar.com s1:80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178.91.123.132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3"/>
          <w:szCs w:val="23"/>
        </w:rPr>
      </w:pPr>
      <w:r>
        <w:rPr>
          <w:rFonts w:hint="eastAsia" w:ascii="思源黑体 CN Normal" w:hAnsi="思源黑体 CN Normal" w:eastAsia="思源黑体 CN Normal" w:cs="思源黑体 CN Normal"/>
          <w:color w:val="393A34"/>
          <w:spacing w:val="3"/>
          <w:kern w:val="0"/>
          <w:sz w:val="20"/>
          <w:szCs w:val="20"/>
        </w:rPr>
        <w:t>bar.foo.com --|                 |-&gt; bar.foo.com s2:80</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可以这样来定义Ingress：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foo.bar.com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bar.foo.com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s2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注意</w:t>
      </w:r>
      <w:r>
        <w:rPr>
          <w:rFonts w:hint="eastAsia" w:ascii="思源黑体 CN Normal" w:hAnsi="思源黑体 CN Normal" w:eastAsia="思源黑体 CN Normal" w:cs="思源黑体 CN Normal"/>
        </w:rPr>
        <w:t>： Ingress本身并不会自动创建负载均衡器，cluster中需要运行一个ingress controller来根据Ingress的定义来管理负载均衡器。目前社区提供了nginx和gce的参考实现。</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在Ingress出现以前，Service Load Balancer是推荐的解决Service局限性的方式。Service Load Balancer将haproxy跑在容器中，并监控service和endpoint的变化，通过容器IP对外提供4层和7层负载均衡服务。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社区提供的Service Load Balancer支持四种负载均衡协议：TCP、HTTP、HTTPS和SSL TERMINATION，并支持ACL访问控制。</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虽然Kubernetes提供了丰富的负载均衡机制，但在实际使用的时候，还是会碰到一些复杂的场景是它不能支持的，比如：</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1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多租户网络情况下，容器网络和主机网络是隔离的，这样kube-proxy就不能正常工作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这个时候就可以自定义组件，并代替kube-proxy来做负载均衡。基本的思路是监控kubernetes中service和endpoints的变化，并根据这些变化来配置负载均衡器。比如weave flux、nginx plus、kube2haproxy等。</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有几种情况下需要用到没有selector的service。</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使用kubernetes集群外部的数据库时</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12"/>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在kubernetes的工作负载与集群外的后端之间互相迁移</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9376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1.2.3.4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9376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访问没有selector的service跟访问有selector的service时没有任何区别。</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12345</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这个例子中，在kubernetes集群内访问my-service实际上会重定向到my.database.example.com:12345这个地址。</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ind w:firstLine="4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引用该自定义资源的API创建对象。</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删除自定义对象前，异步执行的钩子。对于具有终止器的一个对象，删除请求仅仅是为metadata.deletionTimestamp字段设置一个值，而不是删除它，这将触发监控该对象的控制器执行他们所能处理的任意终止器。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"https://kubernetes.io/docs/tasks/access-kubernetes-api/extend-api-custom-resource-definitions/"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Extend the Kubernetes API with CustomResourceDefinitions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单纯设置了自定义资源，并没有什么用，只有跟自定义控制器结合起来，才能讲资源对象中的声明式API翻译成用户所期望的状态。自定义控制器可以用来管理任何资源类型，但是一般是跟自定义资源结合使用。</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官方示例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接下来，我们通过官方示例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 sample-controller，我们可以清楚的了解到：</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 CRD 创建一个新的自定义资源类型 Foo</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如何创建、获取、List 该新资源类型 Foo 的实例</w:t>
      </w:r>
    </w:p>
    <w:p>
      <w:pPr>
        <w:pStyle w:val="37"/>
        <w:numPr>
          <w:ilvl w:val="0"/>
          <w:numId w:val="113"/>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具体部署请参考 k8s 官网：</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"https://github.com/kubernetes/sample-controller"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https://github.com/kubernetes/sample-controller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3" w:name="_部署_Docker-Registry"/>
      <w:bookmarkEnd w:id="83"/>
      <w:r>
        <w:rPr>
          <w:rFonts w:hint="eastAsia" w:ascii="思源黑体 CN Normal" w:hAnsi="思源黑体 CN Normal" w:eastAsia="思源黑体 CN Normal" w:cs="思源黑体 CN Normal"/>
        </w:rPr>
        <w:t>部署 Docker-Registry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"_部署_Harbor-Registry"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Harbor 私有仓库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registry/{auth,certs}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registry-csr.json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618" w:firstLineChars="300"/>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14"/>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--entrypoint htpasswd registry:2 -Bbn study study  &gt; registry/auth/htpasswd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config.yml &lt;&lt; 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https://docs.docker.com/registry/configuration/#list-of-configuration-options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level: info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fromatter: 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fields: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service: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storage: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filesystem: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rootdirectory: /var/lib/registry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maxthreads: 100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cache: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blobdescriptor: inmemory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delete: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auth: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realm: basic-realm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/auth/htpasswd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http: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addr: 0.0.0.0:8000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X-Content-Type-Options: [nosniff]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certificate: /certs/registry.pem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/certs/registry-key.pem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health: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storagedriver: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enabled: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interval: 10s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threshold: 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15"/>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ssh root@192.168.100.249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-p 8000:8000 --privileged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/opt/k8s/registry/auth/:/auth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/opt/k8s/registry/certs:/certs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执行该 docker run 命令的机器 IP 为 192.168.100.249；</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/etc/docker/certs.d/192.168.100.249:8000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/etc/docker/certs.d/192.168.100.249:8000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cp /etc/kubernetes/cert/ca.pem /etc/docker/certs.d/192.168.100.249:8000/ca.crt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login 192.168.100.249:8000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Username: 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 study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Login Succeeded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~/.docker/config.json</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busybox 192.168.100.249:8000/busybox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images |grep busybox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push 192.168.100.249:8000/busybox</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--user study:study --cacert /etc/docker/certs.d/192.168.100.249\:8000/ca.crt https://192.168.100.249:8000/v2/_catalog</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--user study:study --cacert /etc/docker/certs.d/192.168.100.249\:8000/ca.crt https://192.168.100.249:8000/v2/busybox/tags/list</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-v -H "Accept: application/vnd.docker.distribution.manifest.v2+json" --user study:study --cacert /etc/docker/certs.d/192.168.100.249\:8000/ca.crt https://192.168.100.249:8000/v2/busybox/manifests/latest</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https://192.168.100.249:8000/v2/busybox/manifests/sha256:68effe31a4ae8312e47f54bec52d1fc925908009ce7e6f734e1b54a4169081c5</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--user study:study --cacert /etc/docker/certs.d/192.168.100.249\:8000/ca.crt https://192.168.100.249:8000/v2/busybox/blobs/sha256:a3ed95caeb02ffe68cdd9fd84406680ae93d633cb16422d00e8a7c22955b46d4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-X DELETE  --cacert /etc/docker/certs.d/192.168.100.249\:8000/ca.crt https://192.168.100.249:8000/v2/busybox/blobs/sha256:04176c8b224aa0eb9942af765f66dae866f436e75acef028fe44b8a98e045515</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"http://docs.ceph.com/docs/master/install/install-ceph-gateway/"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http://docs.ceph.com/docs/master/install/install-ceph-gateway/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里面的 s3 test.py 程序失败：</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1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"https://tracker.ceph.com/issues/21497"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https://tracker.ceph.com/issues/21497</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37"/>
        <w:numPr>
          <w:ilvl w:val="0"/>
          <w:numId w:val="11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 192.168.100.249:8000 Username: study Password: Error response from daemon: login attempt to https://192.168.100.249:8000/v2/ failed with status: 503 Service Unavailable</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bookmarkStart w:id="84" w:name="_部署_Harbor-Registry"/>
      <w:bookmarkEnd w:id="84"/>
      <w:r>
        <w:rPr>
          <w:rFonts w:hint="eastAsia" w:ascii="思源黑体 CN Normal" w:hAnsi="思源黑体 CN Normal" w:eastAsia="思源黑体 CN Normal" w:cs="思源黑体 CN Normal"/>
        </w:rPr>
        <w:t>部署 Harbor-Registry</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"_部署_Docker-Registry"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 Docker Registry</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"https://github.com/docker/compose/releases" </w:instrText>
      </w:r>
      <w:r>
        <w:rPr>
          <w:rFonts w:hint="eastAsia" w:ascii="思源黑体 CN Normal" w:hAnsi="思源黑体 CN Normal" w:eastAsia="思源黑体 CN Normal" w:cs="思源黑体 CN Normal"/>
        </w:rPr>
        <w:fldChar w:fldCharType="separate"/>
      </w:r>
      <w:r>
        <w:rPr>
          <w:rStyle w:val="27"/>
          <w:rFonts w:hint="eastAsia" w:ascii="思源黑体 CN Normal" w:hAnsi="思源黑体 CN Normal" w:eastAsia="思源黑体 CN Normal" w:cs="思源黑体 CN Normal"/>
        </w:rPr>
        <w:t>docker compose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二进制文件（这里不再重复安装步骤了）</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"https://github.com/vmware/harbor/releases"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harbor 发布页面</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tar -xzvf harbor-offline-installer-v1.7.0.tgz</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&gt; harbor-csr.json &lt;&lt;EOF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"CN":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"127.0.0.1",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"192.168.100.245",</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"algo": "rsa",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"size": 2048</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 "CN",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 "BeiJing",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"OU": "study163"</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cfssl gencert -ca=/etc/kubernetes/cert/ca.pem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-ca-key=/etc/kubernetes/cert/ca-key.pem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-config=/etc/kubernetes/cert/ca-config.json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mkdir -p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mv harbor*.pem /etc/harbor/ssl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harbor.csr  harbor-csr.json</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harbor.cfg{,.bak}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hostname = 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hint="eastAsia" w:ascii="思源黑体 CN Normal" w:hAnsi="思源黑体 CN Normal" w:eastAsia="思源黑体 CN Normal" w:cs="思源黑体 CN Normal"/>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cp prepare{,.bak}</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vim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16"/>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"https://github.com/vmware/harbor/issues/2920"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https://github.com/vmware/harbor/issues/2920</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hint="eastAsia"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6120130" cy="2325370"/>
                    </a:xfrm>
                    <a:prstGeom prst="rect">
                      <a:avLst/>
                    </a:prstGeom>
                  </pic:spPr>
                </pic:pic>
              </a:graphicData>
            </a:graphic>
          </wp:inline>
        </w:drawing>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/var/log/harbor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adminserver.log  jobservice.log  mysql.log  proxy.log  registry.log  ui.log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数据目录，包括数据库、镜像仓库</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ls /data/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/etc/docker/certs.d/192.168.100.249 目录下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mkdir -p /etc/docker/certs.d/192.168.100.249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cp /etc/kubernetes/cert/ca.pem /etc/docker/certs.d/192.168.100.249/ca.crt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 login 192.168.100.249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Username: admin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Password: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停止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down -v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修改配置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vim harbor.cfg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更修改的配置更新到 docker-compose.yml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./prepare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 启动 harbor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docker-compose up -d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清理集群</w:t>
      </w: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kubelet kube-proxy flanneld docker kube-proxy</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umount kubelet 挂载的目录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mount | grep '/var/lib/kubelet'| awk '{print $3}'|xargs sudo umount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kubelet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flanneld 写入的网络配置文件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/var/run/flannel/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docker 的一些运行文件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/etc/systemd/system/{kubelet,docker,flanneld}.service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 docker0</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kube-apiserver 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/var/run/kubernetes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/opt/k8s/bin/{kube-apiserver,kube-controller-manager,kube-scheduler}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/etc/flanneld/cert /etc/kubernetes/cert</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stop etcd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etcd 的工作目录和数据目录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systemd unit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/etc/systemd/system/etcd.service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删除程序文件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/opt/k8s/bin/etcd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删除 x509 证书文件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/etc/etcd/cert/*</w:t>
      </w:r>
    </w:p>
    <w:p>
      <w:pPr>
        <w:ind w:firstLine="480"/>
        <w:rPr>
          <w:rFonts w:hint="eastAsia" w:ascii="思源黑体 CN Normal" w:hAnsi="思源黑体 CN Normal" w:eastAsia="思源黑体 CN Normal" w:cs="思源黑体 CN Normal"/>
        </w:rPr>
      </w:pPr>
    </w:p>
    <w:p>
      <w:pPr>
        <w:pStyle w:val="2"/>
        <w:bidi w:val="0"/>
        <w:ind w:left="432" w:leftChars="0" w:hanging="432" w:firstLineChars="0"/>
        <w:jc w:val="both"/>
        <w:rPr>
          <w:rFonts w:hint="eastAsia" w:ascii="思源黑体 CN Normal" w:hAnsi="思源黑体 CN Normal" w:eastAsia="思源黑体 CN Normal" w:cs="思源黑体 CN Normal"/>
        </w:rPr>
      </w:pPr>
      <w:bookmarkStart w:id="85" w:name="_浏览器访问_kube-apiserver_安全端口"/>
      <w:bookmarkEnd w:id="85"/>
      <w:r>
        <w:rPr>
          <w:rFonts w:hint="eastAsia" w:ascii="思源黑体 CN Normal" w:hAnsi="思源黑体 CN Normal" w:eastAsia="思源黑体 CN Normal" w:cs="思源黑体 CN Normal"/>
        </w:rPr>
        <w:t>kubernetes 最佳实践</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本章节主要讲解 k8s 在生产级环境下的使用及网易对 k8s 的探索和实践。</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hint="eastAsia" w:ascii="思源黑体 CN Normal" w:hAnsi="思源黑体 CN Normal" w:eastAsia="思源黑体 CN Normal" w:cs="思源黑体 CN Normal"/>
        </w:rPr>
      </w:pPr>
      <w:bookmarkStart w:id="86" w:name="OLE_LINK16"/>
      <w:bookmarkStart w:id="87" w:name="OLE_LINK58"/>
      <w:bookmarkStart w:id="88" w:name="OLE_LINK57"/>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dashboard 插件</w:t>
      </w:r>
    </w:p>
    <w:p>
      <w:pPr>
        <w:ind w:firstLine="480"/>
        <w:rPr>
          <w:rFonts w:hint="eastAsia" w:ascii="思源黑体 CN Normal" w:hAnsi="思源黑体 CN Normal" w:eastAsia="思源黑体 CN Normal" w:cs="思源黑体 CN Normal"/>
        </w:rPr>
      </w:pPr>
    </w:p>
    <w:bookmarkEnd w:id="86"/>
    <w:bookmarkEnd w:id="87"/>
    <w:bookmarkEnd w:id="88"/>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elk 插件</w:t>
      </w: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heapster 插件</w:t>
      </w: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生产级的 kubernetes 简化安装工具 kubeadm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"https://www.kubernetes.org.cn/tags/kubeadm"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"https://kubernetes.io/docs/setup/independent/create-cluster-kubeadm/"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Creating a single master cluster with kubeadm</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官网参考资料：</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"https://kubernetes.io/docs/reference/setup-tools/kubeadm/kubeadm/"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https://kubernetes.io/docs/reference/setup-tools/kubeadm/kubeadm/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"https://kubernetes.io/zh/docs/setup/independent/install-kubeadm/"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https://kubernetes.io/zh/docs/setup/independent/install-kubeadm/</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在安装之前，需要先做如下准备。两台CentOS 7.x主机如下：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/etc/hosts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192.168.100.243 node1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192.168.100.244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执行前面章节的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"_系统初始化和全局变量"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集群环境搭建 – 系统初始化和全局变量</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配置步骤</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安装docker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1.12已经针对Docker的1.11.1, 1.12.1, 1.13.1, 17.03, 17.06, 17.09, 18.06等版本做了验证，需要注意Kubernetes 1.12最低支持的Docker版本是1.11.1。 我们这里在各节点安装docker的18.09.0版本。</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在测试或开发环境中 Docker 官方为了简化安装流程，提供了一套便捷的安装脚本，CentOS 系统上可以使用这套脚本安装：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-fsSL get.docker.com -o get-docker.sh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sh get-docker.sh --mirror Aliyun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执行这个命令后，脚本就会自动的将一切准备工作做好，并且把 Docker CE 的 Edge 版本安装在系统中。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enable docker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sudo systemctl start docker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确认一下iptables filter表中FOWARD链的默认策略(pllicy)为ACCEPT。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iptables -nvL</w:t>
      </w:r>
    </w:p>
    <w:p>
      <w:pPr>
        <w:jc w:val="left"/>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5274310" cy="1912620"/>
                    </a:xfrm>
                    <a:prstGeom prst="rect">
                      <a:avLst/>
                    </a:prstGeom>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如果不是，请参考集群环境搭建中的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"_关闭防火墙"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关闭防火墙</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使用kubeadm部署kubernetes</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安装kubeadm、kubelet和kubectl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需要在每台机器上都安装以下的软件包：</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kubeadm: 用来初始化集群的指令。</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在集群中的每个节点上用来启动 pod 和 container 等。</w:t>
      </w:r>
    </w:p>
    <w:p>
      <w:pPr>
        <w:pStyle w:val="37"/>
        <w:numPr>
          <w:ilvl w:val="0"/>
          <w:numId w:val="11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用来与集群通信的命令行工具。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替换阿里云的源安装kubernetes.repo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&lt;&lt;EOF &gt; /etc/yum.repos.d/kubernetes.repo</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name=Kubernetes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baseurl=https://mirrors.aliyun.com/kubernetes/yum/repos/kubernetes-el7-x86_64/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enabled=1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repo_gpgcheck=1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gpgkey=https://mirrors.aliyun.com/kubernetes/yum/doc/yum-key.gpg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https://mirrors.aliyun.com/kubernetes/yum/doc/rpm-package-key.gpg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makecache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查看可用版本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list --showduplicates | grep 'kubeadm\|kubectl\|kubelet'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kubeadm1.14.1, kubelet1.14.1 和 kubectl1.14.1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yum install -y kubelet-1.14.1 kubeadm-1.14.1 kubectl-1.14.1 --disableexcludes=kubernetes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从安装结果可以看出还安装了cri-tools, kubernetes-cni, socat三个依赖：</w:t>
      </w:r>
    </w:p>
    <w:p>
      <w:pPr>
        <w:pStyle w:val="37"/>
        <w:numPr>
          <w:ilvl w:val="0"/>
          <w:numId w:val="12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120"/>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而官方推荐我们使用–config指定配置文件，并在配置文件中指定原来这些flag所配置的内容。具体内容可以查看这里</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"https://kubernetes.io/docs/tasks/administer-cluster/kubelet-config-file/"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Set Kubelet parameters via a config file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"https://kubernetes.io/docs/tasks/administer-cluster/reconfigure-kubelet/"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Reconfigure a Node’s Kubelet in a Live Cluster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"https://github.com/kubernetes/kubernetes/blob/release-1.10/pkg/kubelet/apis/kubeletconfig/v1beta1/types.go"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这里</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查看/etc/systemd/system/kubelet.service.d/10-kubeadm.conf，看到了下面的内容：</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Note: This dropin only works with kubeadm and kubelet v1.11+</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[Service]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xml:space="preserve">Environment="KUBELET_KUBECONFIG_ARGS=--bootstrap-kubeconfig=/etc/kubernetes/bootstrap-kubelet.conf </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--kubeconfig=/etc/kubernetes/kubelet.conf"</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Environment="KUBELET_CONFIG_ARGS=--config=</w:t>
      </w:r>
      <w:r>
        <w:rPr>
          <w:rFonts w:hint="eastAsia" w:ascii="思源黑体 CN Normal" w:hAnsi="思源黑体 CN Normal" w:eastAsia="思源黑体 CN Normal" w:cs="思源黑体 CN Normal"/>
          <w:b/>
          <w:color w:val="FF0000"/>
          <w:sz w:val="20"/>
          <w:szCs w:val="20"/>
          <w:highlight w:val="lightGray"/>
        </w:rPr>
        <w:t>/var/lib/kubelet/config.yaml</w:t>
      </w:r>
      <w:r>
        <w:rPr>
          <w:rFonts w:hint="eastAsia" w:ascii="思源黑体 CN Normal" w:hAnsi="思源黑体 CN Normal" w:eastAsia="思源黑体 CN Normal" w:cs="思源黑体 CN Normal"/>
          <w:sz w:val="20"/>
          <w:szCs w:val="20"/>
          <w:highlight w:val="lightGray"/>
        </w:rPr>
        <w: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"kubeadm init" and "kubeadm join" generates at runtime, populating the KUBELET_KUBEADM_ARGS variable dynamically</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EnvironmentFile=-/var/lib/kubelet/kubeadm-flags.env</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This is a file that the user can use for overrides of the kubelet args as a last resort. Preferably, the user should use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 the .NodeRegistration.KubeletExtraArgs object in the configuration files instead. KUBELET_EXTRA_ARGS should be sourced from this file.</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EnvironmentFile=-/etc/sysconfig/kubelet</w:t>
      </w:r>
    </w:p>
    <w:p>
      <w:pPr>
        <w:rPr>
          <w:rFonts w:hint="eastAsia" w:ascii="思源黑体 CN Normal" w:hAnsi="思源黑体 CN Normal" w:eastAsia="思源黑体 CN Normal" w:cs="思源黑体 CN Normal"/>
          <w:sz w:val="20"/>
          <w:szCs w:val="20"/>
          <w:highlight w:val="lightGray"/>
        </w:rPr>
      </w:pPr>
      <w:r>
        <w:rPr>
          <w:rFonts w:hint="eastAsia" w:ascii="思源黑体 CN Normal" w:hAnsi="思源黑体 CN Normal" w:eastAsia="思源黑体 CN Normal" w:cs="思源黑体 CN Normal"/>
          <w:sz w:val="20"/>
          <w:szCs w:val="20"/>
          <w:highlight w:val="lightGray"/>
        </w:rPr>
        <w:t>ExecStart=</w:t>
      </w:r>
    </w:p>
    <w:p>
      <w:pPr>
        <w:rPr>
          <w:rFonts w:hint="eastAsia"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highlight w:val="lightGray"/>
        </w:rPr>
        <w:t>ExecStart=/usr/bin/kubelet $KUBELET_KUBECONFIG_ARGS $KUBELET_CONFIG_ARGS $KUBELET_KUBEADM_ARGS $KUBELET_EXTRA_ARGS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上面显示kubeadm部署的kubelet的配置文件–config=/var/lib/kubelet/config.yaml，实际去查看/var/lib/kubelet和这个config.yaml的配置文件都没有被创建。 可以猜想肯定是运行kubeadm初始化集群时会自动生成这个配置文件，而如果我们不关闭Swap的话，第一次初始化集群肯定会失败的。</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所以还是老老实实的回到使用kubelet的启动参数–fail-swap-on=false去掉必须关闭Swap的限制。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kubelet 安装了哪些文件？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rpm -ql 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/etc/kubernetes/manifests               # 清单目录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/etc/sysconfig/kubelet                  # 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/etc/systemd/system/kubelet.service     # unit file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/usr/bin/kubelet                        # 主程序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/etc/sysconfig/kubelet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highlight w:val="lightGray"/>
        </w:rPr>
        <w:t>KUBELET_EXTRA_ARGS="--fail-swap-on=false"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 init初始化集群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在各节点开机启动kubelet服务：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systemctl enable kubelet.service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如果是第一次运行，下载 Docker 镜像后再运行 kubeadm init会比较慢，也可以通过 kubeadm config images pull 命令先将镜像下载到本地。kubeadm init 首先会执行一系列的运行前检查来确保机器满足运行 Kubernetes 的条件。这些检查会抛出警告并在发现错误的时候终止整个初始化进程。 然后 kubeadm init 会下载并安装集群的控制面组件，这可能会花费几分钟时间。</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命令执行完以后，会自动启动 kubelet Docker 镜像，由于不能连接到k8s 的镜像网站，所以需要从老师的hub.docker 上拉取再改名字。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pull xiaochunping/coredns:1.3.1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xiaochunping/kube-apiserver:v1.14.1 k8s.gcr.io/kube-apiserver:v1.14.1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xiaochunping/kube-controller-manager:v1.14.1 k8s.gcr.io/kube-controller-manager:v1.14.1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xiaochunping/kube-scheduler:v1.14.1 k8s.gcr.io/kube-scheduler:v1.14.1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xiaochunping/kube-proxy:v1.14.1 k8s.gcr.io/kube-proxy:v1.14.1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xiaochunping/pause:3.1 k8s.gcr.io/pause:3.1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xiaochunping/etcd:3.3.10 k8s.gcr.io/etcd:3.3.10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tag xiaochunping/coredns:1.3.1 k8s.gcr.io/coredns:1.3.1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选择node1作为Master Node，在node1上执行下面的命令：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init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--kubernetes-version=v1.14.1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--pod-network-cidr=10.244.0.0/16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--apiserver-advertise-address=192.168.100.243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--ignore-preflight-errors=Swap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因为我们选择flannel作为Pod网络插件，所以上面的命令指定–pod-network-cidr=10.244.0.0/16。</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执行初始化，根据输出的内容基本上可以看出手动初始化安装一个Kubernetes集群所需要的关键步骤。</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其中有以下关键内容：</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生成kubelet的配置文件”/var/lib/kubelet/config.yaml”</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[certificates]生成相关的各种证书</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[kubeconfig]生成相关的kubeconfig文件</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[bootstraptoken]生成token记录下来，后边使用kubeadm join往集群中添加节点时会用到</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下面的命令是配置常规用户如何使用kubectl访问集群：</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mkdir -p $HOME/.kube</w:t>
      </w:r>
    </w:p>
    <w:p>
      <w:pPr>
        <w:pStyle w:val="37"/>
        <w:ind w:left="840" w:firstLine="0"/>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sudo cp -i /etc/kubernetes/admin.conf $HOME/.kube/config</w:t>
      </w:r>
    </w:p>
    <w:p>
      <w:pPr>
        <w:pStyle w:val="37"/>
        <w:ind w:left="840" w:firstLine="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chown $(id -u):$(id -g) $HOME/.kube/config</w:t>
      </w:r>
    </w:p>
    <w:p>
      <w:pPr>
        <w:pStyle w:val="37"/>
        <w:numPr>
          <w:ilvl w:val="0"/>
          <w:numId w:val="121"/>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最后给出了将节点加入集群的命令kubeadm join 192.168.100.243:6443 –token zalj3i.q831ehufqb98d1ic –discovery-token-ca-cert-hash sha256:6ee48b19ba61a2dda77f6b60687c5fd11072ab898cfdfef32a68821d1dbe8efa</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 kubeadm init 输出中的 kubeadm join 命令，因为您会需要这个命令来给集群添加节点。</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查看一下集群状态：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确认个组件都处于healthy状态。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集群初始化如果遇到问题，可以使用下面的命令进行清理：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接下来安装flannel network add-on：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mkdir -p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~/k8s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下载配置文件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wget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"https://raw.githubusercontent.com/coreos/flannel/master/Documentation/kube-flannel.yml"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pacing w:val="3"/>
          <w:sz w:val="20"/>
          <w:szCs w:val="20"/>
        </w:rPr>
        <w:t>https://raw.githubusercontent.com/coreos/flannel/master/Documentation/kube-flannel.yml</w:t>
      </w:r>
      <w:r>
        <w:rPr>
          <w:rStyle w:val="29"/>
          <w:rFonts w:hint="eastAsia" w:ascii="思源黑体 CN Normal" w:hAnsi="思源黑体 CN Normal" w:eastAsia="思源黑体 CN Normal" w:cs="思源黑体 CN Normal"/>
          <w:spacing w:val="3"/>
          <w:sz w:val="20"/>
          <w:szCs w:val="20"/>
        </w:rPr>
        <w:fldChar w:fldCharType="end"/>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#启动 flannel 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kube-flannel.yml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这里注意kube-flannel.yml这个文件里的flannel的镜像是0.11.0，quay.io/coreos/flannel:v0.11.0-amd64</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如果Node有多个网卡的话，参考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"https://github.com/kubernetes/kubernetes/issues/39701"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flannel issues 39701</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，目前需要在kube-flannel.yml中使用–iface参数指定集群主机内网网卡的名称，否则可能会出现dns无法解析。需要将kube-flannel.yml下载到本地，flanneld启动参数加上–iface=&lt;iface-name&gt;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containers: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kube-flannel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quay.io/coreos/flannel:v0.11.0-amd64</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command: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/opt/bin/flanneld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args: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--ip-masq</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--kube-subnet-mgr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--iface=eth1</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本次按上面的步骤部署flannel，发现没有效果，查看一下集群中的daemonset：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ds -l app=flannel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使用kubectl get pod –all-namespaces -o wide确保所有的Pod都处于Running状态。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 --all-namespaces -o wide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查看节点状态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cs,node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确保node1的STATUS已经是Ready。</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向Kubernetes集群中添加Node节点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将新节点添加到集群为每一台机器上执行以下操作: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kubeadm join --token &lt;token&gt; &lt;master-ip&gt;:&lt;master-port&gt; --discovery-token-ca-cert-hash sha256:&lt;hash&gt;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 Master 的 Token，可以在 Master 上输入以下命令查看：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list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 Token 过期是时间是24小时，如果 Token 过期以后，可以输入以下命令，生成新的 Token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token create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--discovery-token-ca-cert-hash 的查看方法，在 Master 运行以下命令查看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接下来我们开始正式将 Node 节点加入到 Master ，输入以下命令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join 192.168.100.243:6443 --token cvj70p.iv3k58e0fb6lrn9y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--discovery-token-ca-cert-hash sha256:fae63a0a1ef01058f6173bfc8983fc3c976b6f9f6d55fd8c4ab2140c7596c4fc</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查看节点加入情况，其他节点加入以后：</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nodes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节点上查看 Docker 容器运行状态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确保node节点上docker启动了flanneld、kube-proxy、pause容器。</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最后在 Master 节点上查看 Pod 运行状态，可以的看到 kube-flannel 和 kube-flannel 在每一个 Node 节点上都有运行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-n kube-system -o wide</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从集群中删除Node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如果需要从集群中移除node2这个Node执行下面的命令：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在master节点上执行：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drain node2 --delete-local-data --force --ignore-daemonsets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node node2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被删除,需要重启所有 kubeadm 安装状态:：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kubeadm reset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cni0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cni0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ifconfig flannel.1 down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ip link delete flannel.1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rm -rf /var/lib/cni/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所有主服务器都安排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--all node-role.kubernetes.io/master-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指定 hadoop1 服务器都安排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taint nodes hadoop1 node-role.kubernetes.io/master-</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运行部署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deployment whoami --image=idoall/whoami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deployment 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的容器日志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describe po 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Whoami 扩展端口；创建一个可以通过互联网访问的 Whoami 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service nodeport whoami --tcp=80:80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 Whoami 部署创建面向公众的服务。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 kubernetes 会将此服务分配给32000+范围内的主机上的端口。</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svc,pods -o wide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 Whoami 运行在 32707 端口，通过 http://10.0.0.101:32707 访问</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hadoop2:32707</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--replicas=5 deployment/whoami</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查看扩展后的结果,可以看到 Whoami 在 hadoop1、hadoop2、hadoop3上面都有部署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scale --replicas=5 deployment/whoami</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测试扩展后的结果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curl c0:32707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whoami</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从版本1.7开始，仪表板不再具有默认授予的完全管理员权限。所有权限都被撤销，并且只授予了使 Dashboard 工作所需的最小权限。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我们使用官方提供的 v1.12.3 版本的配置文件；使用前面章节中配置dashboard 的配置：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cd /opt/k8s/work/kubernetes/cluster/addons/dashboard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复制所有的yaml文件。</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创建dashboard服务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apply -f kubernetes-dashboard.yaml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rPr>
        <w:t>前面章节中的配置中已经添加了NodePort</w:t>
      </w:r>
      <w:r>
        <w:rPr>
          <w:rFonts w:hint="eastAsia" w:ascii="思源黑体 CN Normal" w:hAnsi="思源黑体 CN Normal" w:eastAsia="思源黑体 CN Normal" w:cs="思源黑体 CN Normal"/>
        </w:rPr>
        <w:t>；NodePort 模式下 Kubernetes 将会在每个 Node 上打开一个端口并且每个 Node 的端口都是一样的，通过 &lt;NodeIP&gt;:NodePort 的方式 Kubernetes 集群外部的程序可以访问 Service。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通过下面的命令，可以查看到，服务已在服务器的端口31230（HTTPS）上公开。现在，您可以从以下浏览器访问它：https://10.0.0.100:30779。</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service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状态</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 --all-namespaces | grep kubernetes-dashboard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日志</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kubernetes-dashboard-57df4db6b-6scvx -n kube-system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创建访问Dashboard的token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 Admin 用户并授予 Admin 角色绑定，使用下面的 yaml文件 创建 admin 用户并赋予管理员权限，然后可以通过 Token 访问 kubernetes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您可以通过创建以下 ClusterRoleBinding 来授予 Dashboard 服务 Admin 管理员权限。</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describe secret kubernetes-dashboard-token-fbl6l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上面的token 就是登录用的密码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 jsonpath 直接获取 token</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-n kube-system get secret kubernetes-dashboard-token-fbl6l -o jsonpath={.data.token}|base64 -d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 kubernetes-dashboard-token 的值，然后直接打印输出</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部署Heaster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参照前面章节中的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\l "_heapster_插件"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部署集群插件 – heapster插件</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kubectl是用于针对Kubernetes集群运行命令的命令行接口。本章节涵盖kubectl语法，描述命令操作，并提供常见的示例。</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官网最详细的命令使用文档（强烈推荐大家学习）：</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https://kubernetes.io/docs/reference/generated/kubectl/kubectl-commands</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中文文档：</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"http://docs.kubernetes.org.cn/683.html"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http://docs.kubernetes.org.cn/683.html</w:t>
      </w:r>
      <w:r>
        <w:rPr>
          <w:rStyle w:val="29"/>
          <w:rFonts w:hint="eastAsia" w:ascii="思源黑体 CN Normal" w:hAnsi="思源黑体 CN Normal" w:eastAsia="思源黑体 CN Normal" w:cs="思源黑体 CN Normal"/>
        </w:rPr>
        <w:fldChar w:fldCharType="end"/>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其中command，TYPE，NAME，和flags分别是：</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下表包括所有kubectl操作的简短描述和一般语法：</w:t>
      </w:r>
    </w:p>
    <w:tbl>
      <w:tblPr>
        <w:tblStyle w:val="23"/>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201"/>
        <w:gridCol w:w="4572"/>
        <w:gridCol w:w="3075"/>
        <w:gridCol w:w="22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224" w:type="dxa"/>
          <w:tblHeader/>
          <w:tblCellSpacing w:w="15" w:type="dxa"/>
        </w:trPr>
        <w:tc>
          <w:tcPr>
            <w:tcW w:w="1156"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454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3030"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254"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4542"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3030"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224" w:type="dxa"/>
          <w:tblCellSpacing w:w="15" w:type="dxa"/>
        </w:trPr>
        <w:tc>
          <w:tcPr>
            <w:tcW w:w="115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4542"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3030"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"https://kubernetes.io/docs/user-guide/kubectl"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资源类型</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23"/>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hint="eastAsia" w:ascii="思源黑体 CN Normal" w:hAnsi="思源黑体 CN Normal" w:eastAsia="思源黑体 CN Normal" w:cs="思源黑体 CN Normal"/>
                <w:kern w:val="0"/>
                <w:sz w:val="20"/>
                <w:szCs w:val="20"/>
              </w:rPr>
            </w:pPr>
          </w:p>
        </w:tc>
      </w:tr>
    </w:tbl>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ab/>
      </w:r>
      <w:r>
        <w:rPr>
          <w:rFonts w:hint="eastAsia" w:ascii="思源黑体 CN Normal" w:hAnsi="思源黑体 CN Normal" w:eastAsia="思源黑体 CN Normal" w:cs="思源黑体 CN Normal"/>
          <w:bCs/>
          <w:color w:val="303030"/>
          <w:kern w:val="0"/>
          <w:sz w:val="20"/>
          <w:szCs w:val="20"/>
          <w:shd w:val="clear" w:color="auto" w:fill="F7F7F7"/>
        </w:rPr>
        <w:t xml:space="preserve">  --as-group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hint="eastAsia"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b/>
          <w:bCs/>
          <w:color w:val="303030"/>
          <w:kern w:val="0"/>
          <w:szCs w:val="21"/>
          <w:shd w:val="clear" w:color="auto" w:fill="F7F7F7"/>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请使用以下部分查看如何格式化或排序某些命令的输出的信息，有关哪些命令支持各种输出选项的详细信息，请参阅kubectl参考文档。</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所有kubectl命令的默认输出格式是可读的纯文本格式。要以特定格式将详细信息输出到终端窗口，您可以将一个-o或多个-output标志添加到支持的kubectl命令中。</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根据kubectl操作，支持以下输出格式:</w:t>
      </w:r>
    </w:p>
    <w:tbl>
      <w:tblPr>
        <w:tblStyle w:val="23"/>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hint="eastAsia"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custom columns</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"https://kubernetes.io/zh/docs/user-guide/kubectl-overview/" \l "custom-columns"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自定义列模板</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"https://kubernetes.io/docs/user-guide/jsonpath"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 w:val="20"/>
                <w:szCs w:val="20"/>
              </w:rPr>
              <w:t>jsonpath</w:t>
            </w:r>
            <w:r>
              <w:rPr>
                <w:rStyle w:val="29"/>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30"/>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Style w:val="30"/>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hint="eastAsia"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在此示例中，以下命令将单个pod的详细信息作为YAML格式化对象输出： $ kubectl get pod web-pod-13je7 -o=yaml</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排序列表对象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要将对象输出到终端窗口中的排序列表，可以将该--sort-by标志添加到支持的kubectl命令中。通过使用--sort-by标志指定任何数字或字符串字段来对对象进行排序。要指定一个字段，请使用jsonpath表达式。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示例：常用操作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使用以下一组示例来帮助您熟悉运行常用kubectl操作：</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示例：Docker用户使用kubectl命令指南</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 docker-cli 用户介绍 Kubernetes 命令行如何与 api 进行交互。该命令行工具 — kubectl，被设计成 docker-cli 用户所熟悉的样子，但是它们之间又存在一些必要的差异。该文档将向您展示每个 docker 子命令和 kubectl 与其等效的命令。</w:t>
      </w:r>
    </w:p>
    <w:p>
      <w:pPr>
        <w:rPr>
          <w:rFonts w:hint="eastAsia" w:ascii="思源黑体 CN Normal" w:hAnsi="思源黑体 CN Normal" w:eastAsia="思源黑体 CN Normal" w:cs="思源黑体 CN Normal"/>
          <w:szCs w:val="21"/>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如何运行一个 nginx Deployment 并将其暴露出来？ 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"run"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run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run -d --restart=always -e DOMAIN=cluster --name nginx-app -p 80:80 nginx</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docker ps </w:t>
      </w:r>
      <w:r>
        <w:rPr>
          <w:rFonts w:hint="eastAsia" w:ascii="思源黑体 CN Normal" w:hAnsi="思源黑体 CN Normal" w:eastAsia="思源黑体 CN Normal" w:cs="思源黑体 CN Normal"/>
          <w:color w:val="393A34"/>
          <w:spacing w:val="3"/>
          <w:sz w:val="20"/>
          <w:szCs w:val="20"/>
        </w:rPr>
        <w:tab/>
      </w:r>
      <w:r>
        <w:rPr>
          <w:rFonts w:hint="eastAsia" w:ascii="思源黑体 CN Normal" w:hAnsi="思源黑体 CN Normal" w:eastAsia="思源黑体 CN Normal" w:cs="思源黑体 CN Normal"/>
          <w:color w:val="393A34"/>
          <w:spacing w:val="3"/>
          <w:sz w:val="20"/>
          <w:szCs w:val="20"/>
        </w:rPr>
        <w:t># 列表docker运行的容器</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启动运行 nginx 的 pod</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--image=nginx nginx-app --port=80 --env="DOMAIN=cluster"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通过服务暴露端口</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expose deployment nginx-app --port=80 --name=nginx-http</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在 kubectl 命令中，我们创建了一个 Deployment，这将保证有 N 个运行 nginx 的 pod（N 代表 spec 中声明的 replica 数，默认为 1）。我们还创建了一个 service，使用 selector 匹配具有相应的 selector 的 Deployment。查看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"https://kubernetes.io/docs/user-guide/quick-start"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快速开始</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默认情况下镜像会在后台运行，与docker run -d ... 类似，如果您想在前台运行，使用：</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run [-i] [--tty] --attach &lt;name&gt; --image=&lt;image&gt;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 docker run ... 不同的是，如果指定了 --attach ，我们将连接到 stdin，stdout 和 stderr，而不能控制具体连接到哪个输出流（docker -a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 Deployment 启动了容器，如果您终止了连接到的进程（例如 ctrl-c），容器将会重启，这跟 docker run -it 不同。 如果想销毁该 Deployment（和它的 pod），您需要运行 kubectl delete deployment &lt;name&gt;。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如何列出哪些正在运行？查看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"get"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get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如何连接到已经运行在容器中的进程？查看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"attach"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attach</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attach 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attach -it nginx-app-5jyvm</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如何在容器中执行命令？查看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"exec"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exec</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a9ec34d98787 cat /etc/hostname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nginx-app-5jyvm -- cat /etc/hostname</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exec -ti a9ec34d98787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-ti nginx-app-5jyvm -- /bin/sh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"https://kubernetes.io/docs/tasks/kubectl/get-shell-running-container/"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获取运行中容器的 Shell 环境</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如何查看运行中进程的 stdout/stderr？查看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"logs"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logs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logs -f a9e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-f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logs --previous nginx-app-zibvs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"https://kubernetes.io/docs/concepts/cluster-administration/logging/"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记录和监控集群活动</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如何停止和删除运行中的进程？查看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"delete"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delete</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stop a9ec34d98787</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rm a9ec34d98787</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delete deployment nginx-app</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 -l run=nginx-app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 pod。使用 kubectl 命令，我们要删除拥有该 pod 的 Deployment。如果我们直接删除 pod，Deployment 将会重新创建该 pod。</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kubectl 中没有对 docker login 的直接模拟。如果您有兴趣在私有镜像仓库中使用 Kubernetes，请参阅</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"https://kubernetes.io/docs/concepts/containers/images/" \l "using-a-private-registry"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使用私有镜像仓库</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如何查看客户端和服务端的版本？查看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"version"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kubectl version</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version</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version</w:t>
      </w:r>
    </w:p>
    <w:p>
      <w:pPr>
        <w:rPr>
          <w:rFonts w:hint="eastAsia" w:ascii="思源黑体 CN Normal" w:hAnsi="思源黑体 CN Normal" w:eastAsia="思源黑体 CN Normal" w:cs="思源黑体 CN Normal"/>
        </w:rPr>
      </w:pPr>
    </w:p>
    <w:p>
      <w:pPr>
        <w:pStyle w:val="5"/>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如何获取有关环境和配置的各种信息？查看 </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"https://kubernetes.io/docs/reference/generated/kubectl/kubectl-commands/" \l "cluster-info"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szCs w:val="21"/>
        </w:rPr>
        <w:t>kubectl cluster-info</w:t>
      </w:r>
      <w:r>
        <w:rPr>
          <w:rStyle w:val="29"/>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docker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info</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kubectl 命令：</w:t>
      </w:r>
    </w:p>
    <w:p>
      <w:pPr>
        <w:pStyle w:val="19"/>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cluster-info</w:t>
      </w:r>
    </w:p>
    <w:p>
      <w:pPr>
        <w:rPr>
          <w:rFonts w:hint="eastAsia" w:ascii="思源黑体 CN Normal" w:hAnsi="思源黑体 CN Normal" w:eastAsia="思源黑体 CN Normal" w:cs="思源黑体 CN Normal"/>
          <w:sz w:val="18"/>
          <w:szCs w:val="18"/>
        </w:rPr>
      </w:pPr>
    </w:p>
    <w:p>
      <w:pPr>
        <w:rPr>
          <w:rFonts w:hint="eastAsia" w:ascii="思源黑体 CN Normal" w:hAnsi="思源黑体 CN Normal" w:eastAsia="思源黑体 CN Normal" w:cs="思源黑体 CN Normal"/>
          <w:sz w:val="18"/>
          <w:szCs w:val="18"/>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Deployment的描述文件及相关配置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中，yaml 配置文件就是 K8S 资源对象的说明书，定义了对象包含的元素及采取的动作，每种对象都可以通过 yaml 配置文件来创建。</w:t>
      </w:r>
    </w:p>
    <w:p>
      <w:pPr>
        <w:jc w:val="center"/>
        <w:rPr>
          <w:rFonts w:hint="eastAsia"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 w:val="18"/>
          <w:szCs w:val="18"/>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yaml是什么</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结构上它有两种可选的类型：Lists 和 Maps。</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 Pod 对象，包含两个容器，我们可以很清晰地看到两者是如何转换的。</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k8s创建资源的两种方式</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K8S 中，有两种创建资源的方式：kubectl 命令和 yaml 配置文件。</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22"/>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 yaml 配置文件有一个基本的认识。</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 deployment、pod、service 这三种资源的说明书都长啥样。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 K8S 对每种资源的定义非常庞杂，限于篇幅，我们只看一些必选的参数，目的是通过这几个例子，读懂 yaml 配置文件。</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deployment 配置文件，命名为：nginx-deployment.yaml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#指定创建资源的角色/类型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#资源的元数据/属性</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2    #副本数量2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#定义标签选择器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#这里Pod的定义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#Pod的label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web-server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        # 指定该资源的内容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nginx      #容器的名字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nginx:1.12.1  #容器的镜像地址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nginx.yaml创建 deployment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pod 配置文件，命名为 redis-pod.yaml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kind: Pod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pod-redis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docker.io/redis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 #容器对外的端口</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pod-redis.yaml创建 pod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 Pod，ContainerCreating表示 Pod 中的容器正在执行镜像的下载和安装过程，过一会儿，就显示Running了，表明 Pod 应用部署完成。</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service 配置文件，命名为 httpd-svc.yaml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apiVersion: v1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 指明资源类型是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metadata: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 service 的名字是 httpd-svc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httpd-svc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spec: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targetPort: 80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TCP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httpd-svc.yaml创建 service 资源：</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可以看到，service httpd-svc 分配到一个 Cluster-IP 10.96.0.1，我们可以通过该 IP 访问 service 所维护的后端 Pod。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 service kubernetes，这个是 Kubernetes API Server 的 service，Cluster 内部的各组件就是通过这个 service 来访问 API Server。</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一个完整的yaml格式pod定义文件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       #必选，版本号，例如v1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       #必选，Pod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       #必选，元数据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       #必选，Pod名称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namespace: string    #必选，Pod所属的命名空间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#自定义标签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#自定义标签名字</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annotations:       #自定义注释列表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         #必选，Pod中容器的详细定义</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#必选，Pod中容器列表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#必选，容器名称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string    #必选，容器的镜像名称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[string]     #容器的启动命令参数列表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workingDir: string     #容器的工作目录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readOnly: boolean    #是否为只读模式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       #需要暴露的端口库号列表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#端口号名称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containerPort: int   #容器需要监听的端口号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#容器运行前需设置的环境变量列表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#环境变量名称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    #环境变量的值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#资源限制和请求的设置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limits:      #资源限制的设置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requests:      #资源请求的设置</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exec:      #对Pod容器内检查方式设置为exec方式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scheme: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HttpHeaders: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 number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successThreshold: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failureThreshold: 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securityContext: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privileged:false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#在该pod上定义共享存储卷列表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scretname: string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items: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key: string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string</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简化k8s yaml文件创建</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如果需要自动化处理复杂的Kubernetes任务，常常需要编写Yaml配置文件。由于Yaml文件格式比较复杂，即使是老手有时也不免会犯错或需要查询文档，也有人开玩笑这是使用 Yaml 编程。下面我们来学习几个方法来帮助大家来简化 Kubernetes Yaml 文件创建。</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模拟命令执行</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run myapp --image=nginx --dry-run -o yaml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run: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image: nginx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myapp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resources: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status: {} </w:t>
      </w:r>
    </w:p>
    <w:p>
      <w:pPr>
        <w:rPr>
          <w:rFonts w:hint="eastAsia" w:ascii="思源黑体 CN Normal" w:hAnsi="思源黑体 CN Normal" w:eastAsia="思源黑体 CN Normal" w:cs="思源黑体 CN Normal"/>
          <w:szCs w:val="21"/>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quiet-phrase: U2hoISBEb250JyB0ZWxs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Secret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creationTimestamp: null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mysecret</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导出资源描述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 mysql 部署的描述导成 Yaml 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deployment mysql --export -o yaml &gt; mysql.yaml</w:t>
      </w:r>
    </w:p>
    <w:p>
      <w:pPr>
        <w:rPr>
          <w:rFonts w:hint="eastAsia" w:ascii="思源黑体 CN Normal" w:hAnsi="思源黑体 CN Normal" w:eastAsia="思源黑体 CN Normal" w:cs="思源黑体 CN Normal"/>
          <w:szCs w:val="21"/>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Kompose转换</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 https://github.com/kubernetes/kompose 获取最新的kompose 工具</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version: '2'</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services: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wordpress: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wordpress:4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WORDPRESS_DB_PASSWORD=password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depends_on:</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kompose.service.type: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environment: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MYSQL_ROOT_PASSWORD=password</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我们可以通过kompose convert命令转换为 Kubernetes 的 Deployment和Service的资源描述，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kompose convert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也可以通过kompose convert --stdout命令输出到标准输出</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p>
    <w:p>
      <w:pPr>
        <w:ind w:firstLine="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 k8s 的另外一种资源，那就是 ConfigMap。</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知道，在几乎所有的应用开发中，都会涉及到配置文件的变更，比如说在web的程序中，需要连接数据库，缓存甚至是队列等等。而我们的一个应用程序从写第一行代码开始，要经历开发环境、测试环境、预发布环境只到最终的线上环境。而每一个环境都要定义其独立的各种配置。如果我们不能很好的管理这些配置文件，你的运维工作将顿时变的无比的繁琐。为此业内的一些大公司专门开发了自己的一套配置管理中心，如360的Qcon，百度的disconf等。kubernetes也提供了自己的一套方案，即ConfigMap。kubernetes通过ConfigMap来实现对容器中应用的配置管理。</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w:t>
      </w:r>
      <w:r>
        <w:rPr>
          <w:rFonts w:hint="eastAsia" w:ascii="思源黑体 CN Normal" w:hAnsi="思源黑体 CN Normal" w:eastAsia="思源黑体 CN Normal" w:cs="思源黑体 CN Normal"/>
          <w:szCs w:val="21"/>
          <w:lang w:eastAsia="zh-CN"/>
        </w:rPr>
        <w:t>，</w:t>
      </w:r>
      <w:r>
        <w:rPr>
          <w:rFonts w:hint="eastAsia" w:ascii="思源黑体 CN Normal" w:hAnsi="思源黑体 CN Normal" w:eastAsia="思源黑体 CN Normal" w:cs="思源黑体 CN Normal"/>
          <w:szCs w:val="21"/>
        </w:rPr>
        <w:t>但是旨在更方便的使用不包含敏感信息的字符串。</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w:t>
      </w: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创</w:t>
      </w:r>
      <w:r>
        <w:rPr>
          <w:rFonts w:hint="eastAsia" w:ascii="思源黑体 CN Normal" w:hAnsi="思源黑体 CN Normal" w:eastAsia="思源黑体 CN Normal" w:cs="思源黑体 CN Normal"/>
        </w:rPr>
        <w:t>建ConfigMap</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ConfigMap是用来存储配置文件的kubernetes资源对象，所有的配置内容都存储在etcd中。</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创建ConfigMap的方式有4种：</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通过直接在命令行中指定configmap参数创建，即--from-literal；</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通过指定文件创建，即将一个配置文件创建为一个ConfigMap，--from-file=</w:t>
      </w:r>
      <w:r>
        <w:rPr>
          <w:rFonts w:hint="eastAsia" w:ascii="思源黑体 CN Normal" w:hAnsi="思源黑体 CN Normal" w:eastAsia="思源黑体 CN Normal" w:cs="思源黑体 CN Normal"/>
          <w:szCs w:val="21"/>
          <w:lang w:val="en-US" w:eastAsia="zh-CN"/>
        </w:rPr>
        <w:t>&lt;</w:t>
      </w:r>
      <w:r>
        <w:rPr>
          <w:rFonts w:hint="eastAsia" w:ascii="思源黑体 CN Normal" w:hAnsi="思源黑体 CN Normal" w:eastAsia="思源黑体 CN Normal" w:cs="思源黑体 CN Normal"/>
          <w:szCs w:val="21"/>
        </w:rPr>
        <w:t>文件</w:t>
      </w:r>
      <w:r>
        <w:rPr>
          <w:rFonts w:hint="eastAsia" w:ascii="思源黑体 CN Normal" w:hAnsi="思源黑体 CN Normal" w:eastAsia="思源黑体 CN Normal" w:cs="思源黑体 CN Normal"/>
          <w:szCs w:val="21"/>
          <w:lang w:val="en-US" w:eastAsia="zh-CN"/>
        </w:rPr>
        <w:t>&gt;;</w:t>
      </w:r>
    </w:p>
    <w:p>
      <w:pPr>
        <w:numPr>
          <w:ilvl w:val="0"/>
          <w:numId w:val="123"/>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通过一个文件内多个键值对，--from-env-file=</w:t>
      </w:r>
      <w:r>
        <w:rPr>
          <w:rFonts w:hint="eastAsia" w:ascii="思源黑体 CN Normal" w:hAnsi="思源黑体 CN Normal" w:eastAsia="思源黑体 CN Normal" w:cs="思源黑体 CN Normal"/>
          <w:szCs w:val="21"/>
          <w:lang w:val="en-US" w:eastAsia="zh-CN"/>
        </w:rPr>
        <w:t>&lt;</w:t>
      </w:r>
      <w:r>
        <w:rPr>
          <w:rFonts w:hint="eastAsia" w:ascii="思源黑体 CN Normal" w:hAnsi="思源黑体 CN Normal" w:eastAsia="思源黑体 CN Normal" w:cs="思源黑体 CN Normal"/>
          <w:szCs w:val="21"/>
        </w:rPr>
        <w:t>文件</w:t>
      </w:r>
      <w:r>
        <w:rPr>
          <w:rFonts w:hint="eastAsia" w:ascii="思源黑体 CN Normal" w:hAnsi="思源黑体 CN Normal" w:eastAsia="思源黑体 CN Normal" w:cs="思源黑体 CN Normal"/>
          <w:szCs w:val="21"/>
          <w:lang w:val="en-US" w:eastAsia="zh-CN"/>
        </w:rPr>
        <w:t>&gt;</w:t>
      </w:r>
      <w:r>
        <w:rPr>
          <w:rFonts w:hint="eastAsia" w:ascii="思源黑体 CN Normal" w:hAnsi="思源黑体 CN Normal" w:eastAsia="思源黑体 CN Normal" w:cs="思源黑体 CN Normal"/>
          <w:szCs w:val="21"/>
        </w:rPr>
        <w:t>；</w:t>
      </w:r>
    </w:p>
    <w:p>
      <w:pPr>
        <w:numPr>
          <w:ilvl w:val="0"/>
          <w:numId w:val="124"/>
        </w:numPr>
        <w:ind w:left="-420" w:leftChars="0" w:firstLine="84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事先写好标准的configmap的yaml文件，然后kubectl create -f 创建</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--from-literal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configmap test-config1 --from-literal=db.host=172.18.8.200 --from-literal=db.port='3306'</w:t>
      </w:r>
    </w:p>
    <w:p>
      <w:pPr>
        <w:rPr>
          <w:rFonts w:hint="default"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test-config1 -o yaml</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--from-file</w:t>
      </w:r>
    </w:p>
    <w:p>
      <w:pPr>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也可以通过--from-file指定文件，并将他多次传递给kubectc。下面的命令和上面的示例产生相同的结果：</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-n 172.18.8.200 &gt; ./db.host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echo -n 3306 &gt; ./db.port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cm test-config2 --from-file=./db.host --from-file=./db.port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test-config2 -o 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每个文件内容对应一个信息条目。</w:t>
      </w:r>
    </w:p>
    <w:p>
      <w:pPr>
        <w:rPr>
          <w:rFonts w:hint="eastAsia" w:ascii="思源黑体 CN Normal" w:hAnsi="思源黑体 CN Normal" w:eastAsia="思源黑体 CN Normal" w:cs="思源黑体 CN Normal"/>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 xml:space="preserve"> --from-env-file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cat &lt;&lt; EOF &gt; env.txt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db.host=172.18.8.200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db.port=3306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EOF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cm test-config3 --from-env-file=env.txt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查看配置内容：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test-config3 -o yaml</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w:t>
      </w:r>
      <w:r>
        <w:rPr>
          <w:rFonts w:hint="eastAsia" w:ascii="思源黑体 CN Normal" w:hAnsi="思源黑体 CN Normal" w:eastAsia="思源黑体 CN Normal" w:cs="思源黑体 CN Normal"/>
          <w:lang w:val="en-US" w:eastAsia="zh-CN"/>
        </w:rPr>
        <w:t>YAML配置文件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db.host: 172.18.8.200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db.port: "3306"</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创建并查看其内容。</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kubectl apply -f db.yaml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cm test-config4 -o yaml</w:t>
      </w:r>
    </w:p>
    <w:p>
      <w:pPr>
        <w:rPr>
          <w:rFonts w:hint="eastAsia" w:ascii="思源黑体 CN Normal" w:hAnsi="思源黑体 CN Normal" w:eastAsia="思源黑体 CN Normal" w:cs="思源黑体 CN Normal"/>
          <w:szCs w:val="21"/>
        </w:rPr>
      </w:pPr>
    </w:p>
    <w:p>
      <w:pPr>
        <w:pStyle w:val="4"/>
        <w:bidi w:val="0"/>
        <w:rPr>
          <w:rFonts w:hint="eastAsia" w:ascii="思源黑体 CN Normal" w:hAnsi="思源黑体 CN Normal" w:eastAsia="思源黑体 CN Normal" w:cs="思源黑体 CN Normal"/>
          <w:lang w:val="en-US" w:eastAsia="zh-CN"/>
        </w:rPr>
      </w:pPr>
      <w:r>
        <w:rPr>
          <w:rFonts w:hint="eastAsia" w:ascii="思源黑体 CN Normal" w:hAnsi="思源黑体 CN Normal" w:eastAsia="思源黑体 CN Normal" w:cs="思源黑体 CN Normal"/>
          <w:lang w:val="en-US" w:eastAsia="zh-CN"/>
        </w:rPr>
        <w:t>ConfigMap使用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ConfigMap有以下几种使用方式：</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通过环境变量的方式，填充环境变量的值</w:t>
      </w:r>
      <w:r>
        <w:rPr>
          <w:rFonts w:hint="eastAsia" w:ascii="思源黑体 CN Normal" w:hAnsi="思源黑体 CN Normal" w:eastAsia="思源黑体 CN Normal" w:cs="思源黑体 CN Normal"/>
          <w:szCs w:val="21"/>
          <w:lang w:eastAsia="zh-CN"/>
        </w:rPr>
        <w:t>，传递给</w:t>
      </w:r>
      <w:r>
        <w:rPr>
          <w:rFonts w:hint="eastAsia" w:ascii="思源黑体 CN Normal" w:hAnsi="思源黑体 CN Normal" w:eastAsia="思源黑体 CN Normal" w:cs="思源黑体 CN Normal"/>
          <w:szCs w:val="21"/>
          <w:lang w:val="en-US" w:eastAsia="zh-CN"/>
        </w:rPr>
        <w:t>pod</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25"/>
        </w:numPr>
        <w:ind w:left="840" w:leftChars="0" w:hanging="420" w:firstLineChars="0"/>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作为volume的方式挂载到pod内</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通过环境变量使用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highlight w:val="lightGray"/>
        </w:rPr>
        <w:t>valueFrom</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configMapKeyRef</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name</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key</w:t>
      </w:r>
      <w:r>
        <w:rPr>
          <w:rFonts w:hint="eastAsia" w:ascii="思源黑体 CN Normal" w:hAnsi="思源黑体 CN Normal" w:eastAsia="思源黑体 CN Normal" w:cs="思源黑体 CN Normal"/>
          <w:szCs w:val="21"/>
        </w:rPr>
        <w:t>指定要用的key。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DB_HOST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configMapKeyRef: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db.host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DB_PORT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configMapKeyRef: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key: db.port</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还可以通过envFrom、configMapRef、name使得configmap中的所有key/value对都自动变成环境变量。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envFrom: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configMapRef: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test-config3</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作为</w:t>
      </w:r>
      <w:r>
        <w:rPr>
          <w:rFonts w:hint="eastAsia" w:ascii="思源黑体 CN Normal" w:hAnsi="思源黑体 CN Normal" w:eastAsia="思源黑体 CN Normal" w:cs="思源黑体 CN Normal"/>
          <w:lang w:val="en-US" w:eastAsia="zh-CN"/>
        </w:rPr>
        <w:t>volume挂载使用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把test-config4所有key/value挂载进来：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readOnly: true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test-config4</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进入容器查看，看到在db文件夹下以每一个key为文件名value为值创建了多个文件。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-it mypod -- /bin/sh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cd /etc/db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ls -al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eastAsia" w:ascii="思源黑体 CN Normal" w:hAnsi="思源黑体 CN Normal" w:eastAsia="思源黑体 CN Normal" w:cs="思源黑体 CN Normal"/>
          <w:color w:val="393A34"/>
          <w:spacing w:val="3"/>
          <w:sz w:val="20"/>
          <w:szCs w:val="20"/>
          <w:lang w:val="en-US" w:eastAsia="zh-CN"/>
        </w:rPr>
        <w:t># cat db.h</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Config</w:t>
      </w:r>
      <w:r>
        <w:rPr>
          <w:rFonts w:hint="eastAsia" w:ascii="思源黑体 CN Normal" w:hAnsi="思源黑体 CN Normal" w:eastAsia="思源黑体 CN Normal" w:cs="思源黑体 CN Normal"/>
        </w:rPr>
        <w:t>Map</w:t>
      </w:r>
      <w:r>
        <w:rPr>
          <w:rFonts w:hint="eastAsia" w:ascii="思源黑体 CN Normal" w:hAnsi="思源黑体 CN Normal" w:eastAsia="思源黑体 CN Normal" w:cs="思源黑体 CN Normal"/>
          <w:lang w:val="en-US" w:eastAsia="zh-CN"/>
        </w:rPr>
        <w:t>的热更新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Env 不会同步更新；</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Volume 中的数据需要一段时间（实测大概10秒）才能同步更新。</w:t>
      </w:r>
    </w:p>
    <w:p>
      <w:pPr>
        <w:rPr>
          <w:rFonts w:hint="eastAsia" w:ascii="思源黑体 CN Normal" w:hAnsi="思源黑体 CN Normal" w:eastAsia="思源黑体 CN Normal" w:cs="思源黑体 CN Normal"/>
          <w:szCs w:val="21"/>
        </w:rPr>
      </w:pPr>
    </w:p>
    <w:p>
      <w:pPr>
        <w:pStyle w:val="5"/>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最佳使用方法</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大多数情况下，配置信息都以文件形式提供，所以在创建 ConfigMap 时通常采用 --from-file 或 YAML 方式，读取 ConfigMap 时通常采用 Volume 方式。</w:t>
      </w:r>
    </w:p>
    <w:p>
      <w:pPr>
        <w:rPr>
          <w:rFonts w:hint="eastAsia" w:ascii="思源黑体 CN Normal" w:hAnsi="思源黑体 CN Normal" w:eastAsia="思源黑体 CN Normal" w:cs="思源黑体 CN Normal"/>
          <w:szCs w:val="21"/>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eastAsia="zh-CN"/>
        </w:rPr>
        <w:t>使用</w:t>
      </w:r>
      <w:r>
        <w:rPr>
          <w:rFonts w:hint="eastAsia" w:ascii="思源黑体 CN Normal" w:hAnsi="思源黑体 CN Normal" w:eastAsia="思源黑体 CN Normal" w:cs="思源黑体 CN Normal"/>
          <w:lang w:val="en-US" w:eastAsia="zh-CN"/>
        </w:rPr>
        <w:t>ConfigMap配置MySQL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rPr>
        <w:t>比如我们的 MySQL 配置文件/etc/my.cnf。</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datadir=/var/lib/mysql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socket=/var/lib/mysql/mysql.sock</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symbolic-links=0</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[mysqld_safe]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log-error=/var/log/mariadb/mariadb.log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pid-file=/var/run/mariadb/mariadb.pid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!includedir /etc/my.cnf.d</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create cm mysql-cm --from-file=/etc/my.cnf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get cm mysql-cm -o yaml</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Pod 中使用此 ConfigMap，配置文件为：</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kind: 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mypod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image: busybox</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args: [ "/bin/sh", "-c", "sleep 3000"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mountPath: "/tmp"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name: mysql</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name: mysql-cm</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items: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 key: my.cnf</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 xml:space="preserve">        path: mysql/my.cnf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 Pod 并读取配置信息：</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lang w:val="en-US" w:eastAsia="zh-CN"/>
        </w:rPr>
      </w:pPr>
      <w:r>
        <w:rPr>
          <w:rFonts w:hint="default" w:ascii="思源黑体 CN Normal" w:hAnsi="思源黑体 CN Normal" w:eastAsia="思源黑体 CN Normal" w:cs="思源黑体 CN Normal"/>
          <w:color w:val="393A34"/>
          <w:spacing w:val="3"/>
          <w:sz w:val="20"/>
          <w:szCs w:val="20"/>
          <w:lang w:val="en-US" w:eastAsia="zh-CN"/>
        </w:rPr>
        <w:t>kubectl exec -it mypod sh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color w:val="393A34"/>
          <w:spacing w:val="3"/>
          <w:sz w:val="20"/>
          <w:szCs w:val="20"/>
          <w:lang w:val="en-US" w:eastAsia="zh-CN"/>
        </w:rPr>
        <w:t># cat /tmp/mysql/my.cnf</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关于挂在路径大家可以自行进行修改。</w:t>
      </w:r>
    </w:p>
    <w:p>
      <w:pPr>
        <w:rPr>
          <w:rFonts w:hint="eastAsia" w:ascii="思源黑体 CN Normal" w:hAnsi="思源黑体 CN Normal" w:eastAsia="思源黑体 CN Normal" w:cs="思源黑体 CN Normal"/>
          <w:szCs w:val="21"/>
        </w:rPr>
      </w:pPr>
    </w:p>
    <w:p>
      <w:pPr>
        <w:pStyle w:val="6"/>
        <w:bidi w:val="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使用ConfigMap配置Redis</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w:t>
      </w:r>
      <w:r>
        <w:rPr>
          <w:rFonts w:hint="eastAsia" w:ascii="思源黑体 CN Normal" w:hAnsi="思源黑体 CN Normal" w:eastAsia="思源黑体 CN Normal" w:cs="思源黑体 CN Normal"/>
          <w:szCs w:val="21"/>
          <w:lang w:eastAsia="zh-CN"/>
        </w:rPr>
        <w:t>另</w:t>
      </w:r>
      <w:r>
        <w:rPr>
          <w:rFonts w:hint="eastAsia" w:ascii="思源黑体 CN Normal" w:hAnsi="思源黑体 CN Normal" w:eastAsia="思源黑体 CN Normal" w:cs="思源黑体 CN Normal"/>
          <w:szCs w:val="21"/>
        </w:rPr>
        <w:t>一个真实示例：使用ConfigMap配置redis。加入我们想用推荐的配置注入redis作为缓存。redis的配置文件应该包含：</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create configmap example-redis-config --from-file=/root/k8s-configmap</w:t>
      </w:r>
      <w:r>
        <w:rPr>
          <w:rFonts w:hint="eastAsia" w:ascii="思源黑体 CN Normal" w:hAnsi="思源黑体 CN Normal" w:eastAsia="思源黑体 CN Normal" w:cs="思源黑体 CN Normal"/>
          <w:sz w:val="20"/>
          <w:szCs w:val="20"/>
        </w:rPr>
        <w:t>/redis/redis-config</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kubectl get configmap example-redis-config -o yaml</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现在我们新建一个pod使用这个配置：</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/root/k8s-configmap/redis/redis-pod.yaml</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运行kubectl exec进入到这个pod里面并运行redis-cli工具，可以检查我们的配置是否正确应用：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-it redis redis-cli</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hint="eastAsia"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通过configMapKeyRef引用命名ConfigMap中不存在的键将阻止他的启动。</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color w:val="393A34"/>
          <w:spacing w:val="3"/>
          <w:sz w:val="20"/>
          <w:szCs w:val="20"/>
        </w:rPr>
        <w:t>kubectl.sh get events</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hint="eastAsia" w:ascii="思源黑体 CN Normal" w:hAnsi="思源黑体 CN Normal" w:eastAsia="思源黑体 CN Normal" w:cs="思源黑体 CN Normal"/>
          <w:szCs w:val="21"/>
        </w:rPr>
      </w:pPr>
    </w:p>
    <w:p>
      <w:pPr>
        <w:rPr>
          <w:rFonts w:hint="eastAsia" w:ascii="思源黑体 CN Normal" w:hAnsi="思源黑体 CN Normal" w:eastAsia="思源黑体 CN Normal" w:cs="思源黑体 CN Normal"/>
          <w:szCs w:val="21"/>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本章节我们来学习使用k8s发布服务</w:t>
      </w:r>
    </w:p>
    <w:p>
      <w:pPr>
        <w:ind w:firstLine="480"/>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docker、k8s部署一个简单应用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下面使用Docker+Kubernetes搭建一个简单的Hello World Node.js应用程序。</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准备好一个k8s集群（前面章节已经准备好了，准备系统资源足够），安装nodejs环境。</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编写node.js应用程序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这可以先试用node server.js来运行一下，应该能够在http：// localhost：8080 /上看到“Hello World！”消息。按Ctrl-C停止正在运行的Node.js服务器。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将应用程序打包到docker容器中</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使用build指令根据Dockerfile文件创建镜像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创建部署</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使用本地IP地址自动打开浏览器窗口，并显示“Hello World”消息。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 www.study.163.com');</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k8s仪表盘</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docker、k8s部署一个java web应用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此应用需要启动两个容器：Web App容器和MySQL容器，并且Web App容器需要访问MySQL容器。现在我们就来看看通过Kubernetes是如何实现Java Web应用的。</w:t>
      </w: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创建并配置mysql容器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                  #apiserver的版本</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                              #副本控制器deployment，管理pod和RS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#deployment的名称，全局唯一</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                                   #Pod副本期待数量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                              #定义RS的标签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#符合目标的Pod拥有此标签</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                                    #定义升级的策略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                          #根据此模板创建Pod的副本（实例）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#Pod副本的标签，对应RS的Selector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                     #Pod里容器的定义部分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                  #容器的名称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mysql:5.7             #容器对应的docker镜像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               #容器内挂载点的定义部分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#容器内挂载点名称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/var/lib/mysql    #容器内mysql的数据目录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/var/log/mysql   #容器内mysql的日志目录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3306           #容器暴露的端口号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                         #写入到容器内的环境容量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"123456"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/data/mysql/data        #本地存放mysql数据的目录</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hint="eastAsia" w:ascii="思源黑体 CN Normal" w:hAnsi="思源黑体 CN Normal" w:eastAsia="思源黑体 CN Normal" w:cs="思源黑体 CN Normal"/>
          <w:szCs w:val="21"/>
        </w:rPr>
      </w:pP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26"/>
        </w:numPr>
        <w:rPr>
          <w:rFonts w:hint="eastAsia"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创建deployment、RS、Pod和容器</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mysql-dep.yaml</w:t>
      </w:r>
    </w:p>
    <w:p>
      <w:pPr>
        <w:rPr>
          <w:rFonts w:hint="eastAsia" w:ascii="思源黑体 CN Normal" w:hAnsi="思源黑体 CN Normal" w:eastAsia="思源黑体 CN Normal" w:cs="思源黑体 CN Normal"/>
          <w:color w:val="393A34"/>
          <w:spacing w:val="3"/>
          <w:sz w:val="20"/>
          <w:szCs w:val="20"/>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查看创建好的deployment运行情况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查看ReplicaSet（RS）的运行情况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pod</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注：READY的值是1/1，并且STATUS的值是Running，表示运行正常</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docker ps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查看Pod里容器的时间，检查时间是否与本地时间一致</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exec mysql-3238461207-vvwt8 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注：exec后面跟pod的名称</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创建mysql的service定义文件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     #表示Kubernetes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mysql   #Service的名称</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3306   #Service提供服务的端口号</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27"/>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创建service </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mysql-svc.yaml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创建并配置tomcat容器</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创建tomcat的Deployment定义文件</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extensions/v1beta1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Deployment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replicas: 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matchLabels: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strategy:</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RollingUpdate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template: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labels: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containers: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image: kubeguide/tomcat-app:v1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volumeMounts: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mountPath: /usr/local/tomcat/logs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containerPort: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env:</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MYSQL_SERVICE_HOST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'10.254.144.64'               #此处为mysql服务的Cluster IP</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MYSQL_SERVICE_PORT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value: '3306'</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volumes: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time-zone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/etc/localtime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name: tomcat-logs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hostPath:</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path: /data/tomcat/logs</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创建tomcat的deployment、RS、Pod和容器</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myweb-dep.yaml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创建过程比较久，请耐心等待，pod的STATUS状态为Running时表示创建成功。</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创建tomcat的Service定义文件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apiVersion: v1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kind: 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metadata:</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name: myweb</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spec:</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type: NodePort</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ports:</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 port: 8080</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nodePort: 30001</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selector:</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 xml:space="preserve">    app: myweb</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此Service开启了NodePort方式的外网访问模式，端口为30001，此端口会映射到tomcat容器的8080端口上。</w:t>
      </w: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创建Service</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create -f myweb-svc.yaml</w:t>
      </w:r>
    </w:p>
    <w:p>
      <w:pPr>
        <w:rPr>
          <w:rFonts w:hint="eastAsia" w:ascii="思源黑体 CN Normal" w:hAnsi="思源黑体 CN Normal" w:eastAsia="思源黑体 CN Normal" w:cs="思源黑体 CN Normal"/>
        </w:rPr>
      </w:pPr>
    </w:p>
    <w:p>
      <w:pPr>
        <w:pStyle w:val="6"/>
        <w:bidi w:val="0"/>
        <w:ind w:left="1008" w:leftChars="0" w:hanging="1008"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19"/>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sz w:val="20"/>
          <w:szCs w:val="20"/>
        </w:rPr>
        <w:t>kubectl get svc</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可使用curl命令测试tomcat服务是否能正常访问</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hint="eastAsia" w:ascii="思源黑体 CN Normal" w:hAnsi="思源黑体 CN Normal" w:eastAsia="思源黑体 CN Normal" w:cs="思源黑体 CN Normal"/>
        </w:rPr>
      </w:pPr>
    </w:p>
    <w:p>
      <w:pPr>
        <w:pStyle w:val="5"/>
        <w:bidi w:val="0"/>
        <w:ind w:left="864" w:leftChars="0" w:hanging="864"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通过浏览器访问网页</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"http://192.168.100.246:30001/demo/"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http://192.168.100.246:30001/demo/</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2、登陆mysql数据库验证 </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2647315" cy="2774950"/>
            <wp:effectExtent l="0" t="0" r="635" b="6350"/>
            <wp:docPr id="49" name="图片 49" descr="https://s1.51cto.com/images/blog/201810/26/2f805077afe2c9d7d9a081922b40f633.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s1.51cto.com/images/blog/201810/26/2f805077afe2c9d7d9a081922b40f633.png?x-oss-process=image/watermark,size_16,text_QDUxQ1RP5Y2a5a6i,color_FFFFFF,t_100,g_se,x_10,y_10,shadow_90,type_ZmFuZ3poZW5naGVpdG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47315" cy="277495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pStyle w:val="4"/>
        <w:bidi w:val="0"/>
        <w:ind w:left="720" w:leftChars="0" w:hanging="720"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w:t>
      </w: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如果你使用ReplicationController创建的pod可以使用kubectl rollingupdate命令滚动升级，如果使用的是Deployment创建的Pod可以直接修改yaml文件后执行kubectl apply即可。</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使用ReplicationController时的滚动升级请参考官网说明：</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"https://kubernetes.io/docs/tasks/run-application/rolling-update-replication-controller/"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https://kubernetes.io/docs/tasks/run-application/rolling-update-replication-controller/</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ReplicationController与Deployment的关系</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ReplicationController和Deployment的RollingUpdate命令有些不同，但是实现的机制是一样的，关于这两个kind的关系我引用了</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"https://segmentfault.com/a/1190000008232770"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ReplicationController与Deployment的区别</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ReplicationController</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hint="eastAsia" w:ascii="思源黑体 CN Normal" w:hAnsi="思源黑体 CN Normal" w:eastAsia="思源黑体 CN Normal" w:cs="思源黑体 CN Normal"/>
        </w:rPr>
      </w:pP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确保pod数量：它会确保Kubernetes中有指定数量的Pod在运行。如果少于指定数量的pod，Replication Controller会创建新的，反之则会删除掉多余的以保证Pod数量不变。</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确保pod健康：当pod不健康，运行出错或者无法提供服务时，Replication Controller也会杀死不健康的pod，重新创建新的。</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28"/>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hint="eastAsia" w:ascii="思源黑体 CN Normal" w:hAnsi="思源黑体 CN Normal" w:eastAsia="思源黑体 CN Normal" w:cs="思源黑体 CN Normal"/>
        </w:rPr>
      </w:pP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事件和状态查看：可以查看Deployment的升级详细进度和状态。</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回滚：当升级pod镜像或者相关参数的时候发现问题，可以使用回滚操作回滚到上一个稳定的版本或者指定的版本。</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 每一次对Deployment的操作，都能保存下来，给予后续可能的回滚使用。</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29"/>
        </w:num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多种升级方案：Recreate：删除所有已存在的pod,重新创建新的; RollingUpdate：滚动升级，逐步替换的策略，同时滚动升级时，支持更多的附加参数，例如设置最大不可用pod数量，最小升级间隔时间等等。</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创建测试镜像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我们来创建一个特别简单的web服务，当你访问网页时，将输出一句版本信息。通过区分这句版本信息输出我们就可以断定升级是否完成。</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"http://59.111.92.219/java/subject-3-k8s"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subject-3-k8s</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中的rolling-update-test目录；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创建Makefile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分别修改server.js中的输出语句、Makefile中的TAG，创建两个版本的镜像。</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我们使用Deployment部署服务来测试。</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build -t 192.168.100.249/study/hello-node:${TAG}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docker push 192.168.100.249/study/hello-node:${TAG}apiVersion: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192.168.100.249/study/hello-node:v1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 http://192.168.100.246:30321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滚动升级</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只需要将rolling-update-test.yaml文件中的image改成新版本的镜像名，然后执行：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rPr>
          <w:rFonts w:hint="eastAsia" w:ascii="思源黑体 CN Normal" w:hAnsi="思源黑体 CN Normal" w:eastAsia="思源黑体 CN Normal" w:cs="思源黑体 CN Normal"/>
        </w:rPr>
        <w:fldChar w:fldCharType="begin"/>
      </w:r>
      <w:r>
        <w:rPr>
          <w:rFonts w:hint="eastAsia" w:ascii="思源黑体 CN Normal" w:hAnsi="思源黑体 CN Normal" w:eastAsia="思源黑体 CN Normal" w:cs="思源黑体 CN Normal"/>
        </w:rPr>
        <w:instrText xml:space="preserve"> HYPERLINK "https://kubernetes.io/docs/concepts/workloads/controllers/deployment/" </w:instrText>
      </w:r>
      <w:r>
        <w:rPr>
          <w:rFonts w:hint="eastAsia" w:ascii="思源黑体 CN Normal" w:hAnsi="思源黑体 CN Normal" w:eastAsia="思源黑体 CN Normal" w:cs="思源黑体 CN Normal"/>
        </w:rPr>
        <w:fldChar w:fldCharType="separate"/>
      </w:r>
      <w:r>
        <w:rPr>
          <w:rStyle w:val="29"/>
          <w:rFonts w:hint="eastAsia" w:ascii="思源黑体 CN Normal" w:hAnsi="思源黑体 CN Normal" w:eastAsia="思源黑体 CN Normal" w:cs="思源黑体 CN Normal"/>
        </w:rPr>
        <w:t>Kubernetes Deployment Concept</w:t>
      </w:r>
      <w:r>
        <w:rPr>
          <w:rStyle w:val="29"/>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或者使用kubectl edit deployment/rolling-update-test修改镜像名称后保存。</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 http://192.168.100.246:30321 将会看到以下输出：</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www.study.163.com</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使用ReplicationController创建的Pod如何RollingUpdate</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以上讲解使用Deployment创建的Pod的RollingUpdate方式，那么如果使用传统的ReplicationController创建的Pod如何Update呢？</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-n node-cluster rolling-update node-controller --image 192.168.100.249/study/hello-node:v2</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只需要指定新的镜像即可，当然你可以配置RollingUpdate的策略。</w:t>
      </w:r>
    </w:p>
    <w:p>
      <w:pPr>
        <w:rPr>
          <w:rFonts w:hint="eastAsia" w:ascii="思源黑体 CN Normal" w:hAnsi="思源黑体 CN Normal" w:eastAsia="思源黑体 CN Normal" w:cs="思源黑体 CN Normal"/>
        </w:rPr>
      </w:pPr>
    </w:p>
    <w:p>
      <w:pPr>
        <w:pStyle w:val="3"/>
        <w:bidi w:val="0"/>
        <w:ind w:left="575" w:leftChars="0" w:hanging="575" w:firstLineChars="0"/>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简化 Kubernetes 应用部署工具 - Helm</w:t>
      </w:r>
    </w:p>
    <w:p>
      <w:pPr>
        <w:rPr>
          <w:rFonts w:hint="eastAsia"/>
        </w:rPr>
      </w:pPr>
    </w:p>
    <w:p>
      <w:pPr>
        <w:rPr>
          <w:rFonts w:hint="eastAsia"/>
        </w:rPr>
      </w:pPr>
    </w:p>
    <w:p>
      <w:pPr>
        <w:pStyle w:val="3"/>
        <w:bidi w:val="0"/>
        <w:ind w:left="575" w:leftChars="0" w:hanging="575" w:firstLineChars="0"/>
        <w:rPr>
          <w:rFonts w:hint="eastAsia"/>
        </w:rPr>
      </w:pPr>
      <w:r>
        <w:rPr>
          <w:rFonts w:hint="eastAsia" w:ascii="思源黑体 CN Normal" w:hAnsi="思源黑体 CN Normal" w:eastAsia="思源黑体 CN Normal" w:cs="思源黑体 CN Normal"/>
          <w:lang w:val="en-US" w:eastAsia="zh-CN"/>
        </w:rPr>
        <w:t>在 Kubernetes 使用 ceph</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p>
    <w:p>
      <w:pPr>
        <w:ind w:firstLine="480"/>
        <w:rPr>
          <w:rFonts w:hint="eastAsia" w:ascii="思源黑体 CN Normal" w:hAnsi="思源黑体 CN Normal" w:eastAsia="思源黑体 CN Normal" w:cs="思源黑体 CN Normal"/>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0F3C52" w:usb2="00000016" w:usb3="00000000" w:csb0="0004001F" w:csb1="00000000"/>
  </w:font>
  <w:font w:name="等线 Light">
    <w:panose1 w:val="02010600030101010101"/>
    <w:charset w:val="86"/>
    <w:family w:val="auto"/>
    <w:pitch w:val="default"/>
    <w:sig w:usb0="A00002BF" w:usb1="38CF7CFA" w:usb2="00000016" w:usb3="00000000" w:csb0="0004000F" w:csb1="00000000"/>
  </w:font>
  <w:font w:name="思源黑体 CN Normal">
    <w:panose1 w:val="020B0400000000000000"/>
    <w:charset w:val="86"/>
    <w:family w:val="swiss"/>
    <w:pitch w:val="default"/>
    <w:sig w:usb0="20000003" w:usb1="2ADF3C10" w:usb2="00000016" w:usb3="00000000" w:csb0="60060107" w:csb1="00000000"/>
  </w:font>
  <w:font w:name="微软雅黑 Light">
    <w:altName w:val="黑体"/>
    <w:panose1 w:val="00000000000000000000"/>
    <w:charset w:val="86"/>
    <w:family w:val="swiss"/>
    <w:pitch w:val="default"/>
    <w:sig w:usb0="00000000" w:usb1="0000000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10022FF" w:usb1="C000E47F" w:usb2="00000029" w:usb3="00000000" w:csb0="200001DF" w:csb1="2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p>
    <w:pPr>
      <w:pStyle w:val="14"/>
      <w:ind w:firstLine="360"/>
    </w:pPr>
    <w:r>
      <w:fldChar w:fldCharType="begin"/>
    </w:r>
    <w:r>
      <w:rPr>
        <w:rFonts w:hAnsi="微软雅黑 Light"/>
      </w:rPr>
      <w:instrText xml:space="preserve"> DATE \@ "yyyy-MM-dd" </w:instrText>
    </w:r>
    <w:r>
      <w:fldChar w:fldCharType="separate"/>
    </w:r>
    <w:r>
      <w:rPr>
        <w:rFonts w:hAnsi="微软雅黑 Light"/>
      </w:rPr>
      <w:t>2019-07-03</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32</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20"/>
      <w:jc w:val="left"/>
    </w:pPr>
    <w:r>
      <w:rPr>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r>
      <w:rPr>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36BACF"/>
    <w:multiLevelType w:val="singleLevel"/>
    <w:tmpl w:val="8C36BACF"/>
    <w:lvl w:ilvl="0" w:tentative="0">
      <w:start w:val="1"/>
      <w:numFmt w:val="bullet"/>
      <w:lvlText w:val=""/>
      <w:lvlJc w:val="left"/>
      <w:pPr>
        <w:ind w:left="420" w:hanging="420"/>
      </w:pPr>
      <w:rPr>
        <w:rFonts w:hint="default" w:ascii="Wingdings" w:hAnsi="Wingdings"/>
      </w:rPr>
    </w:lvl>
  </w:abstractNum>
  <w:abstractNum w:abstractNumId="1">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2">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3">
    <w:nsid w:val="A9C56158"/>
    <w:multiLevelType w:val="singleLevel"/>
    <w:tmpl w:val="A9C56158"/>
    <w:lvl w:ilvl="0" w:tentative="0">
      <w:start w:val="1"/>
      <w:numFmt w:val="decimal"/>
      <w:suff w:val="nothing"/>
      <w:lvlText w:val="%1．"/>
      <w:lvlJc w:val="left"/>
      <w:pPr>
        <w:ind w:left="0" w:firstLine="400"/>
      </w:pPr>
      <w:rPr>
        <w:rFonts w:hint="default"/>
      </w:rPr>
    </w:lvl>
  </w:abstractNum>
  <w:abstractNum w:abstractNumId="4">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5">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6">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12">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101D0C21"/>
    <w:multiLevelType w:val="multilevel"/>
    <w:tmpl w:val="101D0C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35">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40">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46">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47">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31214C0D"/>
    <w:multiLevelType w:val="singleLevel"/>
    <w:tmpl w:val="31214C0D"/>
    <w:lvl w:ilvl="0" w:tentative="0">
      <w:start w:val="1"/>
      <w:numFmt w:val="bullet"/>
      <w:lvlText w:val=""/>
      <w:lvlJc w:val="left"/>
      <w:pPr>
        <w:ind w:left="420" w:hanging="420"/>
      </w:pPr>
      <w:rPr>
        <w:rFonts w:hint="default" w:ascii="Wingdings" w:hAnsi="Wingdings"/>
      </w:rPr>
    </w:lvl>
  </w:abstractNum>
  <w:abstractNum w:abstractNumId="56">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34D840B3"/>
    <w:multiLevelType w:val="singleLevel"/>
    <w:tmpl w:val="34D840B3"/>
    <w:lvl w:ilvl="0" w:tentative="0">
      <w:start w:val="1"/>
      <w:numFmt w:val="decimal"/>
      <w:lvlText w:val="%1."/>
      <w:lvlJc w:val="left"/>
      <w:pPr>
        <w:ind w:left="425" w:hanging="425"/>
      </w:pPr>
      <w:rPr>
        <w:rFonts w:hint="default"/>
      </w:rPr>
    </w:lvl>
  </w:abstractNum>
  <w:abstractNum w:abstractNumId="59">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1">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8">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72">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8">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2">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5">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6">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9">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2">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2">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6">
    <w:nsid w:val="6DCE3B0D"/>
    <w:multiLevelType w:val="multilevel"/>
    <w:tmpl w:val="6DCE3B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8">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9">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3">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8">
    <w:nsid w:val="76DB60AC"/>
    <w:multiLevelType w:val="singleLevel"/>
    <w:tmpl w:val="76DB60AC"/>
    <w:lvl w:ilvl="0" w:tentative="0">
      <w:start w:val="1"/>
      <w:numFmt w:val="bullet"/>
      <w:lvlText w:val=""/>
      <w:lvlJc w:val="left"/>
      <w:pPr>
        <w:ind w:left="420" w:hanging="420"/>
      </w:pPr>
      <w:rPr>
        <w:rFonts w:hint="default" w:ascii="Wingdings" w:hAnsi="Wingdings"/>
      </w:rPr>
    </w:lvl>
  </w:abstractNum>
  <w:abstractNum w:abstractNumId="119">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1">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2">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5">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6">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7">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24"/>
  </w:num>
  <w:num w:numId="2">
    <w:abstractNumId w:val="99"/>
  </w:num>
  <w:num w:numId="3">
    <w:abstractNumId w:val="37"/>
  </w:num>
  <w:num w:numId="4">
    <w:abstractNumId w:val="57"/>
  </w:num>
  <w:num w:numId="5">
    <w:abstractNumId w:val="45"/>
  </w:num>
  <w:num w:numId="6">
    <w:abstractNumId w:val="4"/>
  </w:num>
  <w:num w:numId="7">
    <w:abstractNumId w:val="1"/>
  </w:num>
  <w:num w:numId="8">
    <w:abstractNumId w:val="2"/>
  </w:num>
  <w:num w:numId="9">
    <w:abstractNumId w:val="5"/>
  </w:num>
  <w:num w:numId="10">
    <w:abstractNumId w:val="95"/>
  </w:num>
  <w:num w:numId="11">
    <w:abstractNumId w:val="46"/>
  </w:num>
  <w:num w:numId="12">
    <w:abstractNumId w:val="34"/>
  </w:num>
  <w:num w:numId="13">
    <w:abstractNumId w:val="11"/>
  </w:num>
  <w:num w:numId="14">
    <w:abstractNumId w:val="58"/>
  </w:num>
  <w:num w:numId="15">
    <w:abstractNumId w:val="14"/>
  </w:num>
  <w:num w:numId="16">
    <w:abstractNumId w:val="33"/>
  </w:num>
  <w:num w:numId="17">
    <w:abstractNumId w:val="43"/>
  </w:num>
  <w:num w:numId="18">
    <w:abstractNumId w:val="36"/>
  </w:num>
  <w:num w:numId="19">
    <w:abstractNumId w:val="53"/>
  </w:num>
  <w:num w:numId="20">
    <w:abstractNumId w:val="126"/>
  </w:num>
  <w:num w:numId="21">
    <w:abstractNumId w:val="13"/>
  </w:num>
  <w:num w:numId="22">
    <w:abstractNumId w:val="64"/>
  </w:num>
  <w:num w:numId="23">
    <w:abstractNumId w:val="29"/>
  </w:num>
  <w:num w:numId="24">
    <w:abstractNumId w:val="12"/>
  </w:num>
  <w:num w:numId="25">
    <w:abstractNumId w:val="6"/>
  </w:num>
  <w:num w:numId="26">
    <w:abstractNumId w:val="60"/>
  </w:num>
  <w:num w:numId="27">
    <w:abstractNumId w:val="121"/>
  </w:num>
  <w:num w:numId="28">
    <w:abstractNumId w:val="9"/>
  </w:num>
  <w:num w:numId="29">
    <w:abstractNumId w:val="20"/>
  </w:num>
  <w:num w:numId="30">
    <w:abstractNumId w:val="75"/>
  </w:num>
  <w:num w:numId="31">
    <w:abstractNumId w:val="62"/>
  </w:num>
  <w:num w:numId="32">
    <w:abstractNumId w:val="94"/>
  </w:num>
  <w:num w:numId="33">
    <w:abstractNumId w:val="72"/>
  </w:num>
  <w:num w:numId="34">
    <w:abstractNumId w:val="56"/>
  </w:num>
  <w:num w:numId="35">
    <w:abstractNumId w:val="90"/>
  </w:num>
  <w:num w:numId="36">
    <w:abstractNumId w:val="30"/>
  </w:num>
  <w:num w:numId="37">
    <w:abstractNumId w:val="103"/>
  </w:num>
  <w:num w:numId="38">
    <w:abstractNumId w:val="108"/>
  </w:num>
  <w:num w:numId="39">
    <w:abstractNumId w:val="105"/>
  </w:num>
  <w:num w:numId="40">
    <w:abstractNumId w:val="89"/>
  </w:num>
  <w:num w:numId="41">
    <w:abstractNumId w:val="98"/>
  </w:num>
  <w:num w:numId="42">
    <w:abstractNumId w:val="42"/>
  </w:num>
  <w:num w:numId="43">
    <w:abstractNumId w:val="104"/>
  </w:num>
  <w:num w:numId="44">
    <w:abstractNumId w:val="68"/>
  </w:num>
  <w:num w:numId="45">
    <w:abstractNumId w:val="116"/>
  </w:num>
  <w:num w:numId="46">
    <w:abstractNumId w:val="70"/>
  </w:num>
  <w:num w:numId="47">
    <w:abstractNumId w:val="122"/>
  </w:num>
  <w:num w:numId="48">
    <w:abstractNumId w:val="18"/>
  </w:num>
  <w:num w:numId="49">
    <w:abstractNumId w:val="112"/>
  </w:num>
  <w:num w:numId="50">
    <w:abstractNumId w:val="38"/>
  </w:num>
  <w:num w:numId="51">
    <w:abstractNumId w:val="67"/>
  </w:num>
  <w:num w:numId="52">
    <w:abstractNumId w:val="39"/>
  </w:num>
  <w:num w:numId="53">
    <w:abstractNumId w:val="28"/>
  </w:num>
  <w:num w:numId="54">
    <w:abstractNumId w:val="48"/>
  </w:num>
  <w:num w:numId="55">
    <w:abstractNumId w:val="71"/>
  </w:num>
  <w:num w:numId="56">
    <w:abstractNumId w:val="54"/>
  </w:num>
  <w:num w:numId="57">
    <w:abstractNumId w:val="78"/>
  </w:num>
  <w:num w:numId="58">
    <w:abstractNumId w:val="100"/>
  </w:num>
  <w:num w:numId="59">
    <w:abstractNumId w:val="86"/>
  </w:num>
  <w:num w:numId="60">
    <w:abstractNumId w:val="119"/>
  </w:num>
  <w:num w:numId="61">
    <w:abstractNumId w:val="27"/>
  </w:num>
  <w:num w:numId="62">
    <w:abstractNumId w:val="66"/>
  </w:num>
  <w:num w:numId="63">
    <w:abstractNumId w:val="52"/>
  </w:num>
  <w:num w:numId="64">
    <w:abstractNumId w:val="50"/>
  </w:num>
  <w:num w:numId="65">
    <w:abstractNumId w:val="8"/>
  </w:num>
  <w:num w:numId="66">
    <w:abstractNumId w:val="73"/>
  </w:num>
  <w:num w:numId="67">
    <w:abstractNumId w:val="84"/>
  </w:num>
  <w:num w:numId="68">
    <w:abstractNumId w:val="76"/>
  </w:num>
  <w:num w:numId="69">
    <w:abstractNumId w:val="97"/>
  </w:num>
  <w:num w:numId="70">
    <w:abstractNumId w:val="123"/>
  </w:num>
  <w:num w:numId="71">
    <w:abstractNumId w:val="115"/>
  </w:num>
  <w:num w:numId="72">
    <w:abstractNumId w:val="26"/>
  </w:num>
  <w:num w:numId="73">
    <w:abstractNumId w:val="44"/>
  </w:num>
  <w:num w:numId="74">
    <w:abstractNumId w:val="74"/>
  </w:num>
  <w:num w:numId="75">
    <w:abstractNumId w:val="22"/>
  </w:num>
  <w:num w:numId="76">
    <w:abstractNumId w:val="59"/>
  </w:num>
  <w:num w:numId="77">
    <w:abstractNumId w:val="81"/>
  </w:num>
  <w:num w:numId="78">
    <w:abstractNumId w:val="125"/>
  </w:num>
  <w:num w:numId="79">
    <w:abstractNumId w:val="49"/>
  </w:num>
  <w:num w:numId="80">
    <w:abstractNumId w:val="92"/>
  </w:num>
  <w:num w:numId="81">
    <w:abstractNumId w:val="51"/>
  </w:num>
  <w:num w:numId="82">
    <w:abstractNumId w:val="32"/>
  </w:num>
  <w:num w:numId="83">
    <w:abstractNumId w:val="109"/>
  </w:num>
  <w:num w:numId="84">
    <w:abstractNumId w:val="40"/>
  </w:num>
  <w:num w:numId="85">
    <w:abstractNumId w:val="127"/>
  </w:num>
  <w:num w:numId="86">
    <w:abstractNumId w:val="31"/>
  </w:num>
  <w:num w:numId="87">
    <w:abstractNumId w:val="120"/>
  </w:num>
  <w:num w:numId="88">
    <w:abstractNumId w:val="7"/>
  </w:num>
  <w:num w:numId="89">
    <w:abstractNumId w:val="3"/>
  </w:num>
  <w:num w:numId="90">
    <w:abstractNumId w:val="118"/>
  </w:num>
  <w:num w:numId="91">
    <w:abstractNumId w:val="17"/>
  </w:num>
  <w:num w:numId="92">
    <w:abstractNumId w:val="61"/>
  </w:num>
  <w:num w:numId="93">
    <w:abstractNumId w:val="10"/>
  </w:num>
  <w:num w:numId="94">
    <w:abstractNumId w:val="65"/>
  </w:num>
  <w:num w:numId="95">
    <w:abstractNumId w:val="102"/>
  </w:num>
  <w:num w:numId="96">
    <w:abstractNumId w:val="35"/>
  </w:num>
  <w:num w:numId="97">
    <w:abstractNumId w:val="101"/>
  </w:num>
  <w:num w:numId="98">
    <w:abstractNumId w:val="107"/>
  </w:num>
  <w:num w:numId="99">
    <w:abstractNumId w:val="93"/>
  </w:num>
  <w:num w:numId="100">
    <w:abstractNumId w:val="79"/>
  </w:num>
  <w:num w:numId="101">
    <w:abstractNumId w:val="25"/>
  </w:num>
  <w:num w:numId="102">
    <w:abstractNumId w:val="110"/>
  </w:num>
  <w:num w:numId="103">
    <w:abstractNumId w:val="111"/>
  </w:num>
  <w:num w:numId="104">
    <w:abstractNumId w:val="77"/>
  </w:num>
  <w:num w:numId="105">
    <w:abstractNumId w:val="47"/>
  </w:num>
  <w:num w:numId="106">
    <w:abstractNumId w:val="96"/>
  </w:num>
  <w:num w:numId="107">
    <w:abstractNumId w:val="23"/>
  </w:num>
  <w:num w:numId="108">
    <w:abstractNumId w:val="69"/>
  </w:num>
  <w:num w:numId="109">
    <w:abstractNumId w:val="87"/>
  </w:num>
  <w:num w:numId="110">
    <w:abstractNumId w:val="24"/>
  </w:num>
  <w:num w:numId="111">
    <w:abstractNumId w:val="16"/>
  </w:num>
  <w:num w:numId="112">
    <w:abstractNumId w:val="41"/>
  </w:num>
  <w:num w:numId="113">
    <w:abstractNumId w:val="88"/>
  </w:num>
  <w:num w:numId="114">
    <w:abstractNumId w:val="117"/>
  </w:num>
  <w:num w:numId="115">
    <w:abstractNumId w:val="63"/>
  </w:num>
  <w:num w:numId="116">
    <w:abstractNumId w:val="15"/>
  </w:num>
  <w:num w:numId="117">
    <w:abstractNumId w:val="19"/>
  </w:num>
  <w:num w:numId="118">
    <w:abstractNumId w:val="85"/>
  </w:num>
  <w:num w:numId="119">
    <w:abstractNumId w:val="114"/>
  </w:num>
  <w:num w:numId="120">
    <w:abstractNumId w:val="91"/>
  </w:num>
  <w:num w:numId="121">
    <w:abstractNumId w:val="106"/>
  </w:num>
  <w:num w:numId="122">
    <w:abstractNumId w:val="113"/>
  </w:num>
  <w:num w:numId="123">
    <w:abstractNumId w:val="21"/>
  </w:num>
  <w:num w:numId="124">
    <w:abstractNumId w:val="55"/>
  </w:num>
  <w:num w:numId="125">
    <w:abstractNumId w:val="0"/>
  </w:num>
  <w:num w:numId="126">
    <w:abstractNumId w:val="82"/>
  </w:num>
  <w:num w:numId="127">
    <w:abstractNumId w:val="80"/>
  </w:num>
  <w:num w:numId="128">
    <w:abstractNumId w:val="128"/>
  </w:num>
  <w:num w:numId="129">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39E1"/>
    <w:rsid w:val="00003EAD"/>
    <w:rsid w:val="00003F6C"/>
    <w:rsid w:val="00005D08"/>
    <w:rsid w:val="00007A6A"/>
    <w:rsid w:val="00011470"/>
    <w:rsid w:val="000118B1"/>
    <w:rsid w:val="00011B7F"/>
    <w:rsid w:val="00020241"/>
    <w:rsid w:val="00023DDE"/>
    <w:rsid w:val="00024A67"/>
    <w:rsid w:val="00025CDA"/>
    <w:rsid w:val="00027431"/>
    <w:rsid w:val="000309EA"/>
    <w:rsid w:val="00032133"/>
    <w:rsid w:val="00032A9F"/>
    <w:rsid w:val="000334D8"/>
    <w:rsid w:val="000336B7"/>
    <w:rsid w:val="000337F3"/>
    <w:rsid w:val="00036BB2"/>
    <w:rsid w:val="000370D2"/>
    <w:rsid w:val="0004230A"/>
    <w:rsid w:val="0004409D"/>
    <w:rsid w:val="0004791C"/>
    <w:rsid w:val="00053B09"/>
    <w:rsid w:val="000545BE"/>
    <w:rsid w:val="00054667"/>
    <w:rsid w:val="000548AE"/>
    <w:rsid w:val="00054CC9"/>
    <w:rsid w:val="000574A3"/>
    <w:rsid w:val="00057993"/>
    <w:rsid w:val="00060B1C"/>
    <w:rsid w:val="00060D81"/>
    <w:rsid w:val="0006104B"/>
    <w:rsid w:val="00062466"/>
    <w:rsid w:val="00062A96"/>
    <w:rsid w:val="0006341E"/>
    <w:rsid w:val="0006613F"/>
    <w:rsid w:val="000665DA"/>
    <w:rsid w:val="000709C4"/>
    <w:rsid w:val="00074C92"/>
    <w:rsid w:val="000751BF"/>
    <w:rsid w:val="00083608"/>
    <w:rsid w:val="0008442D"/>
    <w:rsid w:val="00084DC2"/>
    <w:rsid w:val="0009199C"/>
    <w:rsid w:val="00092AA7"/>
    <w:rsid w:val="00092F8B"/>
    <w:rsid w:val="000939F3"/>
    <w:rsid w:val="0009466B"/>
    <w:rsid w:val="000953CF"/>
    <w:rsid w:val="00096B58"/>
    <w:rsid w:val="00096BEC"/>
    <w:rsid w:val="000A02DE"/>
    <w:rsid w:val="000A293D"/>
    <w:rsid w:val="000A3386"/>
    <w:rsid w:val="000A35E8"/>
    <w:rsid w:val="000A4A01"/>
    <w:rsid w:val="000A50AE"/>
    <w:rsid w:val="000A708D"/>
    <w:rsid w:val="000B1572"/>
    <w:rsid w:val="000B324C"/>
    <w:rsid w:val="000B353C"/>
    <w:rsid w:val="000B51D9"/>
    <w:rsid w:val="000C3000"/>
    <w:rsid w:val="000C4DA8"/>
    <w:rsid w:val="000C63D1"/>
    <w:rsid w:val="000C64E5"/>
    <w:rsid w:val="000D167C"/>
    <w:rsid w:val="000D21BD"/>
    <w:rsid w:val="000D2EC2"/>
    <w:rsid w:val="000D40CA"/>
    <w:rsid w:val="000D4F7F"/>
    <w:rsid w:val="000D5DCD"/>
    <w:rsid w:val="000D78DD"/>
    <w:rsid w:val="000E11C0"/>
    <w:rsid w:val="000E1C95"/>
    <w:rsid w:val="000E72A8"/>
    <w:rsid w:val="000F09B1"/>
    <w:rsid w:val="000F1699"/>
    <w:rsid w:val="000F2926"/>
    <w:rsid w:val="000F32FC"/>
    <w:rsid w:val="000F45B4"/>
    <w:rsid w:val="000F50C3"/>
    <w:rsid w:val="000F741A"/>
    <w:rsid w:val="000F771D"/>
    <w:rsid w:val="001006D9"/>
    <w:rsid w:val="0010146D"/>
    <w:rsid w:val="001043F1"/>
    <w:rsid w:val="00107F46"/>
    <w:rsid w:val="00110112"/>
    <w:rsid w:val="001123D8"/>
    <w:rsid w:val="0011256B"/>
    <w:rsid w:val="0011259D"/>
    <w:rsid w:val="001143D7"/>
    <w:rsid w:val="00116D6C"/>
    <w:rsid w:val="00122A99"/>
    <w:rsid w:val="001232FA"/>
    <w:rsid w:val="001243FC"/>
    <w:rsid w:val="001256DA"/>
    <w:rsid w:val="00125702"/>
    <w:rsid w:val="00133C6A"/>
    <w:rsid w:val="00135E32"/>
    <w:rsid w:val="0014061B"/>
    <w:rsid w:val="00140FCA"/>
    <w:rsid w:val="00142E17"/>
    <w:rsid w:val="00147A0F"/>
    <w:rsid w:val="001504C0"/>
    <w:rsid w:val="00151018"/>
    <w:rsid w:val="00151396"/>
    <w:rsid w:val="00152619"/>
    <w:rsid w:val="0015420C"/>
    <w:rsid w:val="001556FE"/>
    <w:rsid w:val="00155F4A"/>
    <w:rsid w:val="0015619B"/>
    <w:rsid w:val="00161197"/>
    <w:rsid w:val="00162F6E"/>
    <w:rsid w:val="0016667B"/>
    <w:rsid w:val="001707C0"/>
    <w:rsid w:val="00173776"/>
    <w:rsid w:val="00182490"/>
    <w:rsid w:val="00182CBA"/>
    <w:rsid w:val="00183C00"/>
    <w:rsid w:val="001850A7"/>
    <w:rsid w:val="0018628C"/>
    <w:rsid w:val="001871BC"/>
    <w:rsid w:val="001957DC"/>
    <w:rsid w:val="00196A14"/>
    <w:rsid w:val="00196C80"/>
    <w:rsid w:val="00197D30"/>
    <w:rsid w:val="001A0A70"/>
    <w:rsid w:val="001A1C8B"/>
    <w:rsid w:val="001A21A9"/>
    <w:rsid w:val="001A28F4"/>
    <w:rsid w:val="001A3905"/>
    <w:rsid w:val="001A4727"/>
    <w:rsid w:val="001A48B6"/>
    <w:rsid w:val="001A5EDB"/>
    <w:rsid w:val="001A741F"/>
    <w:rsid w:val="001B1A37"/>
    <w:rsid w:val="001B3039"/>
    <w:rsid w:val="001B3495"/>
    <w:rsid w:val="001B37EF"/>
    <w:rsid w:val="001B39EA"/>
    <w:rsid w:val="001B425F"/>
    <w:rsid w:val="001B7227"/>
    <w:rsid w:val="001C13EA"/>
    <w:rsid w:val="001C524F"/>
    <w:rsid w:val="001D0770"/>
    <w:rsid w:val="001D18DC"/>
    <w:rsid w:val="001D2111"/>
    <w:rsid w:val="001D3D8F"/>
    <w:rsid w:val="001D4FA3"/>
    <w:rsid w:val="001E0A38"/>
    <w:rsid w:val="001E2755"/>
    <w:rsid w:val="001E725E"/>
    <w:rsid w:val="001F3168"/>
    <w:rsid w:val="001F4D0E"/>
    <w:rsid w:val="001F55FD"/>
    <w:rsid w:val="001F7B93"/>
    <w:rsid w:val="0020114F"/>
    <w:rsid w:val="00201445"/>
    <w:rsid w:val="002026C9"/>
    <w:rsid w:val="00202DE6"/>
    <w:rsid w:val="002049F2"/>
    <w:rsid w:val="0020636B"/>
    <w:rsid w:val="00212AFE"/>
    <w:rsid w:val="0021473F"/>
    <w:rsid w:val="002147B0"/>
    <w:rsid w:val="00214F5F"/>
    <w:rsid w:val="002173E7"/>
    <w:rsid w:val="00221E97"/>
    <w:rsid w:val="002238E7"/>
    <w:rsid w:val="00224827"/>
    <w:rsid w:val="00231D31"/>
    <w:rsid w:val="00232125"/>
    <w:rsid w:val="002335B2"/>
    <w:rsid w:val="00233BE4"/>
    <w:rsid w:val="00233D98"/>
    <w:rsid w:val="00235286"/>
    <w:rsid w:val="00244CDF"/>
    <w:rsid w:val="002451FE"/>
    <w:rsid w:val="00245584"/>
    <w:rsid w:val="00245C41"/>
    <w:rsid w:val="00245CD4"/>
    <w:rsid w:val="002504D3"/>
    <w:rsid w:val="00250FB7"/>
    <w:rsid w:val="00255759"/>
    <w:rsid w:val="00256A4A"/>
    <w:rsid w:val="00261A3D"/>
    <w:rsid w:val="002640B3"/>
    <w:rsid w:val="00264DEB"/>
    <w:rsid w:val="002650CD"/>
    <w:rsid w:val="00266057"/>
    <w:rsid w:val="00270F33"/>
    <w:rsid w:val="002724A5"/>
    <w:rsid w:val="0027262C"/>
    <w:rsid w:val="0027301C"/>
    <w:rsid w:val="00273F7E"/>
    <w:rsid w:val="002745D1"/>
    <w:rsid w:val="002764AA"/>
    <w:rsid w:val="00277528"/>
    <w:rsid w:val="002776C0"/>
    <w:rsid w:val="0028210D"/>
    <w:rsid w:val="00285923"/>
    <w:rsid w:val="00287F72"/>
    <w:rsid w:val="0029038B"/>
    <w:rsid w:val="00292177"/>
    <w:rsid w:val="00293971"/>
    <w:rsid w:val="00294483"/>
    <w:rsid w:val="002A0056"/>
    <w:rsid w:val="002A0C91"/>
    <w:rsid w:val="002A1B7D"/>
    <w:rsid w:val="002B0D9A"/>
    <w:rsid w:val="002B1665"/>
    <w:rsid w:val="002B264B"/>
    <w:rsid w:val="002B4FA9"/>
    <w:rsid w:val="002B6B72"/>
    <w:rsid w:val="002B773A"/>
    <w:rsid w:val="002C00B2"/>
    <w:rsid w:val="002C27B4"/>
    <w:rsid w:val="002C39C4"/>
    <w:rsid w:val="002C6A8E"/>
    <w:rsid w:val="002C6B58"/>
    <w:rsid w:val="002D0581"/>
    <w:rsid w:val="002D4112"/>
    <w:rsid w:val="002D41B0"/>
    <w:rsid w:val="002D420E"/>
    <w:rsid w:val="002D593B"/>
    <w:rsid w:val="002D7D80"/>
    <w:rsid w:val="002E0D36"/>
    <w:rsid w:val="002F015C"/>
    <w:rsid w:val="002F10D4"/>
    <w:rsid w:val="002F15DB"/>
    <w:rsid w:val="00300345"/>
    <w:rsid w:val="00301BE3"/>
    <w:rsid w:val="00301ECB"/>
    <w:rsid w:val="00303D83"/>
    <w:rsid w:val="00307AA4"/>
    <w:rsid w:val="00311172"/>
    <w:rsid w:val="00315488"/>
    <w:rsid w:val="003177C9"/>
    <w:rsid w:val="00320024"/>
    <w:rsid w:val="0032183B"/>
    <w:rsid w:val="003225AD"/>
    <w:rsid w:val="00323CE4"/>
    <w:rsid w:val="0032737C"/>
    <w:rsid w:val="00327B3E"/>
    <w:rsid w:val="0033015B"/>
    <w:rsid w:val="00331FCC"/>
    <w:rsid w:val="003364C4"/>
    <w:rsid w:val="0033729A"/>
    <w:rsid w:val="00341B9A"/>
    <w:rsid w:val="00341E27"/>
    <w:rsid w:val="00342E56"/>
    <w:rsid w:val="00343977"/>
    <w:rsid w:val="00345F63"/>
    <w:rsid w:val="00346DF8"/>
    <w:rsid w:val="0034795C"/>
    <w:rsid w:val="00351B7E"/>
    <w:rsid w:val="00351E42"/>
    <w:rsid w:val="00353AB1"/>
    <w:rsid w:val="003547D5"/>
    <w:rsid w:val="00356F39"/>
    <w:rsid w:val="003612EC"/>
    <w:rsid w:val="00362DC1"/>
    <w:rsid w:val="003659B9"/>
    <w:rsid w:val="00370B57"/>
    <w:rsid w:val="00372BEC"/>
    <w:rsid w:val="00375B67"/>
    <w:rsid w:val="003812BE"/>
    <w:rsid w:val="00381EF2"/>
    <w:rsid w:val="003827F6"/>
    <w:rsid w:val="0038280A"/>
    <w:rsid w:val="00384A2E"/>
    <w:rsid w:val="00387FB5"/>
    <w:rsid w:val="00391E63"/>
    <w:rsid w:val="0039324E"/>
    <w:rsid w:val="0039481A"/>
    <w:rsid w:val="00394F19"/>
    <w:rsid w:val="00395482"/>
    <w:rsid w:val="00396D22"/>
    <w:rsid w:val="003A0354"/>
    <w:rsid w:val="003A04C0"/>
    <w:rsid w:val="003A182E"/>
    <w:rsid w:val="003A341A"/>
    <w:rsid w:val="003A36FF"/>
    <w:rsid w:val="003A3B4C"/>
    <w:rsid w:val="003A6F1C"/>
    <w:rsid w:val="003A7BFF"/>
    <w:rsid w:val="003B1C0D"/>
    <w:rsid w:val="003B4E5C"/>
    <w:rsid w:val="003B6657"/>
    <w:rsid w:val="003C0613"/>
    <w:rsid w:val="003C097A"/>
    <w:rsid w:val="003C1A11"/>
    <w:rsid w:val="003C2990"/>
    <w:rsid w:val="003C4CFC"/>
    <w:rsid w:val="003C7603"/>
    <w:rsid w:val="003C7F95"/>
    <w:rsid w:val="003D03BB"/>
    <w:rsid w:val="003D4E76"/>
    <w:rsid w:val="003D5745"/>
    <w:rsid w:val="003E5280"/>
    <w:rsid w:val="003F1C8C"/>
    <w:rsid w:val="003F3A7B"/>
    <w:rsid w:val="003F5CDC"/>
    <w:rsid w:val="003F737F"/>
    <w:rsid w:val="00404456"/>
    <w:rsid w:val="00407159"/>
    <w:rsid w:val="00407D47"/>
    <w:rsid w:val="004120DC"/>
    <w:rsid w:val="00415E74"/>
    <w:rsid w:val="0041610C"/>
    <w:rsid w:val="00416F59"/>
    <w:rsid w:val="00422732"/>
    <w:rsid w:val="00423470"/>
    <w:rsid w:val="00423F1A"/>
    <w:rsid w:val="004268DC"/>
    <w:rsid w:val="00426D77"/>
    <w:rsid w:val="00430943"/>
    <w:rsid w:val="004314C2"/>
    <w:rsid w:val="00432BC8"/>
    <w:rsid w:val="00433BDA"/>
    <w:rsid w:val="0043403D"/>
    <w:rsid w:val="00435979"/>
    <w:rsid w:val="00436119"/>
    <w:rsid w:val="004375FB"/>
    <w:rsid w:val="00440F16"/>
    <w:rsid w:val="00442A1D"/>
    <w:rsid w:val="00442B1E"/>
    <w:rsid w:val="00446F47"/>
    <w:rsid w:val="00450446"/>
    <w:rsid w:val="00454D22"/>
    <w:rsid w:val="00455613"/>
    <w:rsid w:val="00455EAC"/>
    <w:rsid w:val="004602CC"/>
    <w:rsid w:val="004607C4"/>
    <w:rsid w:val="00461769"/>
    <w:rsid w:val="00462BEF"/>
    <w:rsid w:val="00472890"/>
    <w:rsid w:val="00472D23"/>
    <w:rsid w:val="00473278"/>
    <w:rsid w:val="00476FE3"/>
    <w:rsid w:val="00477420"/>
    <w:rsid w:val="00477655"/>
    <w:rsid w:val="00483CD7"/>
    <w:rsid w:val="004853F3"/>
    <w:rsid w:val="0048569F"/>
    <w:rsid w:val="00490F22"/>
    <w:rsid w:val="004913BD"/>
    <w:rsid w:val="00493900"/>
    <w:rsid w:val="00494FCD"/>
    <w:rsid w:val="0049515F"/>
    <w:rsid w:val="0049572F"/>
    <w:rsid w:val="00495848"/>
    <w:rsid w:val="00495B57"/>
    <w:rsid w:val="004962CA"/>
    <w:rsid w:val="004965EC"/>
    <w:rsid w:val="004979EA"/>
    <w:rsid w:val="004A220F"/>
    <w:rsid w:val="004A2DA0"/>
    <w:rsid w:val="004A3109"/>
    <w:rsid w:val="004A4122"/>
    <w:rsid w:val="004A52DB"/>
    <w:rsid w:val="004A6B13"/>
    <w:rsid w:val="004B3567"/>
    <w:rsid w:val="004B46F9"/>
    <w:rsid w:val="004B46FE"/>
    <w:rsid w:val="004B603A"/>
    <w:rsid w:val="004C0A05"/>
    <w:rsid w:val="004C0A50"/>
    <w:rsid w:val="004C3F56"/>
    <w:rsid w:val="004C4B4F"/>
    <w:rsid w:val="004C5FAF"/>
    <w:rsid w:val="004C7548"/>
    <w:rsid w:val="004C7AE5"/>
    <w:rsid w:val="004D11DB"/>
    <w:rsid w:val="004D270B"/>
    <w:rsid w:val="004D2B05"/>
    <w:rsid w:val="004D2F9D"/>
    <w:rsid w:val="004D557D"/>
    <w:rsid w:val="004D7EB5"/>
    <w:rsid w:val="004E0E20"/>
    <w:rsid w:val="004E1604"/>
    <w:rsid w:val="004E1D73"/>
    <w:rsid w:val="004E796B"/>
    <w:rsid w:val="004F2D3F"/>
    <w:rsid w:val="004F3F23"/>
    <w:rsid w:val="004F3F4F"/>
    <w:rsid w:val="004F50AA"/>
    <w:rsid w:val="004F5286"/>
    <w:rsid w:val="004F59BF"/>
    <w:rsid w:val="004F658B"/>
    <w:rsid w:val="004F7147"/>
    <w:rsid w:val="00500038"/>
    <w:rsid w:val="00501B17"/>
    <w:rsid w:val="00502FF1"/>
    <w:rsid w:val="00503D9F"/>
    <w:rsid w:val="0050494F"/>
    <w:rsid w:val="00505378"/>
    <w:rsid w:val="005065D2"/>
    <w:rsid w:val="0050674A"/>
    <w:rsid w:val="00507194"/>
    <w:rsid w:val="0051101A"/>
    <w:rsid w:val="00512146"/>
    <w:rsid w:val="0051515F"/>
    <w:rsid w:val="00516E99"/>
    <w:rsid w:val="00520357"/>
    <w:rsid w:val="00521C83"/>
    <w:rsid w:val="005239E7"/>
    <w:rsid w:val="005254E0"/>
    <w:rsid w:val="00527E0A"/>
    <w:rsid w:val="005303D1"/>
    <w:rsid w:val="005335C0"/>
    <w:rsid w:val="00535ED1"/>
    <w:rsid w:val="005374E8"/>
    <w:rsid w:val="005375BC"/>
    <w:rsid w:val="00537656"/>
    <w:rsid w:val="005402DE"/>
    <w:rsid w:val="0054061A"/>
    <w:rsid w:val="005433E2"/>
    <w:rsid w:val="00545A4A"/>
    <w:rsid w:val="00546D84"/>
    <w:rsid w:val="00546EA9"/>
    <w:rsid w:val="005510B4"/>
    <w:rsid w:val="005522D5"/>
    <w:rsid w:val="005539B2"/>
    <w:rsid w:val="00564D0C"/>
    <w:rsid w:val="00565EE8"/>
    <w:rsid w:val="005709B6"/>
    <w:rsid w:val="005717FF"/>
    <w:rsid w:val="00571F30"/>
    <w:rsid w:val="005720F1"/>
    <w:rsid w:val="00573B49"/>
    <w:rsid w:val="00576B0C"/>
    <w:rsid w:val="00576F1F"/>
    <w:rsid w:val="00582CE1"/>
    <w:rsid w:val="0058447E"/>
    <w:rsid w:val="00584BDB"/>
    <w:rsid w:val="005905D6"/>
    <w:rsid w:val="00591153"/>
    <w:rsid w:val="005912BB"/>
    <w:rsid w:val="00591CBF"/>
    <w:rsid w:val="0059487F"/>
    <w:rsid w:val="005953FD"/>
    <w:rsid w:val="00597D7B"/>
    <w:rsid w:val="005A1890"/>
    <w:rsid w:val="005A4285"/>
    <w:rsid w:val="005A63B1"/>
    <w:rsid w:val="005A75F0"/>
    <w:rsid w:val="005B00FA"/>
    <w:rsid w:val="005B406A"/>
    <w:rsid w:val="005B5CC6"/>
    <w:rsid w:val="005C0A86"/>
    <w:rsid w:val="005C3FE3"/>
    <w:rsid w:val="005C4FCB"/>
    <w:rsid w:val="005C6794"/>
    <w:rsid w:val="005C6F04"/>
    <w:rsid w:val="005D1642"/>
    <w:rsid w:val="005D1731"/>
    <w:rsid w:val="005D25A9"/>
    <w:rsid w:val="005D3B60"/>
    <w:rsid w:val="005E1288"/>
    <w:rsid w:val="005E1EE0"/>
    <w:rsid w:val="005E3101"/>
    <w:rsid w:val="005E424A"/>
    <w:rsid w:val="005E4B0C"/>
    <w:rsid w:val="005E69AB"/>
    <w:rsid w:val="005F1F2B"/>
    <w:rsid w:val="005F2BA4"/>
    <w:rsid w:val="005F3224"/>
    <w:rsid w:val="005F436C"/>
    <w:rsid w:val="005F44DA"/>
    <w:rsid w:val="005F46D3"/>
    <w:rsid w:val="005F4ADA"/>
    <w:rsid w:val="005F53FA"/>
    <w:rsid w:val="005F5B7E"/>
    <w:rsid w:val="006127B8"/>
    <w:rsid w:val="00615345"/>
    <w:rsid w:val="00616C4F"/>
    <w:rsid w:val="00616CAD"/>
    <w:rsid w:val="00617810"/>
    <w:rsid w:val="00620E84"/>
    <w:rsid w:val="00621C43"/>
    <w:rsid w:val="00625886"/>
    <w:rsid w:val="00625DAB"/>
    <w:rsid w:val="00632A06"/>
    <w:rsid w:val="006422A2"/>
    <w:rsid w:val="006465CD"/>
    <w:rsid w:val="00651237"/>
    <w:rsid w:val="00651997"/>
    <w:rsid w:val="006542C5"/>
    <w:rsid w:val="0065469C"/>
    <w:rsid w:val="00654A65"/>
    <w:rsid w:val="00654F3F"/>
    <w:rsid w:val="006561C5"/>
    <w:rsid w:val="006653E1"/>
    <w:rsid w:val="006657D9"/>
    <w:rsid w:val="00665BE7"/>
    <w:rsid w:val="00666018"/>
    <w:rsid w:val="00670AC8"/>
    <w:rsid w:val="006711C0"/>
    <w:rsid w:val="00672A11"/>
    <w:rsid w:val="006750EF"/>
    <w:rsid w:val="006752FF"/>
    <w:rsid w:val="006810B1"/>
    <w:rsid w:val="00681399"/>
    <w:rsid w:val="00681A2F"/>
    <w:rsid w:val="00683446"/>
    <w:rsid w:val="00686291"/>
    <w:rsid w:val="00687F9D"/>
    <w:rsid w:val="00691763"/>
    <w:rsid w:val="0069411C"/>
    <w:rsid w:val="00697749"/>
    <w:rsid w:val="006A0895"/>
    <w:rsid w:val="006A22AB"/>
    <w:rsid w:val="006A4521"/>
    <w:rsid w:val="006A7162"/>
    <w:rsid w:val="006A77DD"/>
    <w:rsid w:val="006B1958"/>
    <w:rsid w:val="006B1D54"/>
    <w:rsid w:val="006B3997"/>
    <w:rsid w:val="006B4F77"/>
    <w:rsid w:val="006C10EE"/>
    <w:rsid w:val="006C4E49"/>
    <w:rsid w:val="006C5151"/>
    <w:rsid w:val="006C6F0D"/>
    <w:rsid w:val="006D1D9B"/>
    <w:rsid w:val="006D39D6"/>
    <w:rsid w:val="006D66D7"/>
    <w:rsid w:val="006E12D4"/>
    <w:rsid w:val="006E46A4"/>
    <w:rsid w:val="006E52AD"/>
    <w:rsid w:val="006E5F31"/>
    <w:rsid w:val="006F28A8"/>
    <w:rsid w:val="006F2D8F"/>
    <w:rsid w:val="006F30C0"/>
    <w:rsid w:val="006F6306"/>
    <w:rsid w:val="0070031B"/>
    <w:rsid w:val="00703BE8"/>
    <w:rsid w:val="007062E5"/>
    <w:rsid w:val="007068B3"/>
    <w:rsid w:val="0070769F"/>
    <w:rsid w:val="00711A98"/>
    <w:rsid w:val="0071324C"/>
    <w:rsid w:val="00715BA4"/>
    <w:rsid w:val="007202B3"/>
    <w:rsid w:val="0072036E"/>
    <w:rsid w:val="007248D5"/>
    <w:rsid w:val="00725126"/>
    <w:rsid w:val="007267F7"/>
    <w:rsid w:val="00730C59"/>
    <w:rsid w:val="00731DA9"/>
    <w:rsid w:val="00732395"/>
    <w:rsid w:val="00732759"/>
    <w:rsid w:val="00732E2F"/>
    <w:rsid w:val="00736A82"/>
    <w:rsid w:val="0073792F"/>
    <w:rsid w:val="00745319"/>
    <w:rsid w:val="00750511"/>
    <w:rsid w:val="00750DB9"/>
    <w:rsid w:val="00751EC9"/>
    <w:rsid w:val="00752C6E"/>
    <w:rsid w:val="00754615"/>
    <w:rsid w:val="00754C11"/>
    <w:rsid w:val="007555A1"/>
    <w:rsid w:val="00756F2B"/>
    <w:rsid w:val="007614B7"/>
    <w:rsid w:val="0076462C"/>
    <w:rsid w:val="00764B68"/>
    <w:rsid w:val="00764F27"/>
    <w:rsid w:val="00765E9C"/>
    <w:rsid w:val="00771733"/>
    <w:rsid w:val="00771B04"/>
    <w:rsid w:val="0077221B"/>
    <w:rsid w:val="00773467"/>
    <w:rsid w:val="00773D21"/>
    <w:rsid w:val="00774C19"/>
    <w:rsid w:val="007754EC"/>
    <w:rsid w:val="00775B92"/>
    <w:rsid w:val="00777410"/>
    <w:rsid w:val="00777BFD"/>
    <w:rsid w:val="00780335"/>
    <w:rsid w:val="00785B6B"/>
    <w:rsid w:val="00791EA8"/>
    <w:rsid w:val="007924C8"/>
    <w:rsid w:val="00792EAE"/>
    <w:rsid w:val="00793673"/>
    <w:rsid w:val="007941DD"/>
    <w:rsid w:val="00795491"/>
    <w:rsid w:val="0079793F"/>
    <w:rsid w:val="007A33A1"/>
    <w:rsid w:val="007A597E"/>
    <w:rsid w:val="007A5E6C"/>
    <w:rsid w:val="007B2C18"/>
    <w:rsid w:val="007B33E4"/>
    <w:rsid w:val="007B6706"/>
    <w:rsid w:val="007B743A"/>
    <w:rsid w:val="007B769B"/>
    <w:rsid w:val="007C11F7"/>
    <w:rsid w:val="007C2E9A"/>
    <w:rsid w:val="007C489E"/>
    <w:rsid w:val="007C58AF"/>
    <w:rsid w:val="007D2DB7"/>
    <w:rsid w:val="007D606F"/>
    <w:rsid w:val="007D61CF"/>
    <w:rsid w:val="007D63DE"/>
    <w:rsid w:val="007E0C92"/>
    <w:rsid w:val="007E16EE"/>
    <w:rsid w:val="007F33E5"/>
    <w:rsid w:val="007F7364"/>
    <w:rsid w:val="007F7C26"/>
    <w:rsid w:val="008019CC"/>
    <w:rsid w:val="00805B6D"/>
    <w:rsid w:val="00806E89"/>
    <w:rsid w:val="00807DFC"/>
    <w:rsid w:val="00812C16"/>
    <w:rsid w:val="00812DEA"/>
    <w:rsid w:val="00813F91"/>
    <w:rsid w:val="008140C6"/>
    <w:rsid w:val="00815188"/>
    <w:rsid w:val="0081686E"/>
    <w:rsid w:val="008171ED"/>
    <w:rsid w:val="0081783B"/>
    <w:rsid w:val="00820E53"/>
    <w:rsid w:val="0082161B"/>
    <w:rsid w:val="00822D72"/>
    <w:rsid w:val="00825A66"/>
    <w:rsid w:val="008274E0"/>
    <w:rsid w:val="00827822"/>
    <w:rsid w:val="00831318"/>
    <w:rsid w:val="00832BAB"/>
    <w:rsid w:val="00832C33"/>
    <w:rsid w:val="008336F9"/>
    <w:rsid w:val="00835793"/>
    <w:rsid w:val="008357C6"/>
    <w:rsid w:val="00835974"/>
    <w:rsid w:val="00835CE7"/>
    <w:rsid w:val="008402FE"/>
    <w:rsid w:val="0084123D"/>
    <w:rsid w:val="0084366D"/>
    <w:rsid w:val="0084648A"/>
    <w:rsid w:val="00847C72"/>
    <w:rsid w:val="00853677"/>
    <w:rsid w:val="008545FF"/>
    <w:rsid w:val="00854F44"/>
    <w:rsid w:val="00856F55"/>
    <w:rsid w:val="008600DE"/>
    <w:rsid w:val="00862A7C"/>
    <w:rsid w:val="00865416"/>
    <w:rsid w:val="00870676"/>
    <w:rsid w:val="008715A0"/>
    <w:rsid w:val="00871ED1"/>
    <w:rsid w:val="008733AB"/>
    <w:rsid w:val="00873952"/>
    <w:rsid w:val="008740AF"/>
    <w:rsid w:val="008740D2"/>
    <w:rsid w:val="0088315C"/>
    <w:rsid w:val="0088380E"/>
    <w:rsid w:val="0089574A"/>
    <w:rsid w:val="008A05DC"/>
    <w:rsid w:val="008A3987"/>
    <w:rsid w:val="008A3F86"/>
    <w:rsid w:val="008A7841"/>
    <w:rsid w:val="008A7FCF"/>
    <w:rsid w:val="008B244E"/>
    <w:rsid w:val="008B2BF8"/>
    <w:rsid w:val="008B6215"/>
    <w:rsid w:val="008C1F55"/>
    <w:rsid w:val="008C5124"/>
    <w:rsid w:val="008C651E"/>
    <w:rsid w:val="008D02BE"/>
    <w:rsid w:val="008D3216"/>
    <w:rsid w:val="008D3261"/>
    <w:rsid w:val="008D6CDD"/>
    <w:rsid w:val="008D760E"/>
    <w:rsid w:val="008E09BB"/>
    <w:rsid w:val="008E2FB6"/>
    <w:rsid w:val="008E35BC"/>
    <w:rsid w:val="008E4364"/>
    <w:rsid w:val="008E682E"/>
    <w:rsid w:val="008F03FE"/>
    <w:rsid w:val="008F3E2E"/>
    <w:rsid w:val="008F6676"/>
    <w:rsid w:val="008F6E0D"/>
    <w:rsid w:val="008F7FAA"/>
    <w:rsid w:val="00900968"/>
    <w:rsid w:val="00900F3B"/>
    <w:rsid w:val="009046EF"/>
    <w:rsid w:val="00907941"/>
    <w:rsid w:val="00911E05"/>
    <w:rsid w:val="00913256"/>
    <w:rsid w:val="009156A4"/>
    <w:rsid w:val="00917EF8"/>
    <w:rsid w:val="009223E8"/>
    <w:rsid w:val="009225DF"/>
    <w:rsid w:val="00922A1C"/>
    <w:rsid w:val="00931868"/>
    <w:rsid w:val="00933519"/>
    <w:rsid w:val="00933700"/>
    <w:rsid w:val="009357C7"/>
    <w:rsid w:val="00944B2D"/>
    <w:rsid w:val="00946752"/>
    <w:rsid w:val="0095058A"/>
    <w:rsid w:val="0095549F"/>
    <w:rsid w:val="00962F26"/>
    <w:rsid w:val="00964227"/>
    <w:rsid w:val="009665E7"/>
    <w:rsid w:val="00966ECE"/>
    <w:rsid w:val="00970407"/>
    <w:rsid w:val="0097056F"/>
    <w:rsid w:val="00971047"/>
    <w:rsid w:val="009715F7"/>
    <w:rsid w:val="00973727"/>
    <w:rsid w:val="009761C9"/>
    <w:rsid w:val="009776FE"/>
    <w:rsid w:val="00981624"/>
    <w:rsid w:val="0098648D"/>
    <w:rsid w:val="0098664E"/>
    <w:rsid w:val="009908B6"/>
    <w:rsid w:val="00990EFF"/>
    <w:rsid w:val="00991565"/>
    <w:rsid w:val="0099210C"/>
    <w:rsid w:val="00993F76"/>
    <w:rsid w:val="009944F3"/>
    <w:rsid w:val="00995849"/>
    <w:rsid w:val="009967EC"/>
    <w:rsid w:val="009976D4"/>
    <w:rsid w:val="009A00FD"/>
    <w:rsid w:val="009A1BC2"/>
    <w:rsid w:val="009A47BC"/>
    <w:rsid w:val="009A5033"/>
    <w:rsid w:val="009B01F3"/>
    <w:rsid w:val="009B0EAC"/>
    <w:rsid w:val="009B1D15"/>
    <w:rsid w:val="009B44B8"/>
    <w:rsid w:val="009B4C39"/>
    <w:rsid w:val="009B5CFD"/>
    <w:rsid w:val="009B6211"/>
    <w:rsid w:val="009C07FB"/>
    <w:rsid w:val="009C0C21"/>
    <w:rsid w:val="009C1480"/>
    <w:rsid w:val="009C263C"/>
    <w:rsid w:val="009C31F5"/>
    <w:rsid w:val="009C4962"/>
    <w:rsid w:val="009C55CD"/>
    <w:rsid w:val="009C6C25"/>
    <w:rsid w:val="009D0941"/>
    <w:rsid w:val="009D0E4D"/>
    <w:rsid w:val="009D2EA8"/>
    <w:rsid w:val="009D6CEF"/>
    <w:rsid w:val="009D7378"/>
    <w:rsid w:val="009E18DD"/>
    <w:rsid w:val="009E4279"/>
    <w:rsid w:val="009E434C"/>
    <w:rsid w:val="009E658E"/>
    <w:rsid w:val="009E732F"/>
    <w:rsid w:val="009F17D5"/>
    <w:rsid w:val="009F4A8E"/>
    <w:rsid w:val="009F63F2"/>
    <w:rsid w:val="00A00213"/>
    <w:rsid w:val="00A00EF9"/>
    <w:rsid w:val="00A01129"/>
    <w:rsid w:val="00A01CE2"/>
    <w:rsid w:val="00A04950"/>
    <w:rsid w:val="00A07484"/>
    <w:rsid w:val="00A1123D"/>
    <w:rsid w:val="00A12F06"/>
    <w:rsid w:val="00A134E4"/>
    <w:rsid w:val="00A14041"/>
    <w:rsid w:val="00A14BD7"/>
    <w:rsid w:val="00A1510A"/>
    <w:rsid w:val="00A15D97"/>
    <w:rsid w:val="00A16428"/>
    <w:rsid w:val="00A16C0F"/>
    <w:rsid w:val="00A17203"/>
    <w:rsid w:val="00A17FCD"/>
    <w:rsid w:val="00A27F50"/>
    <w:rsid w:val="00A34099"/>
    <w:rsid w:val="00A3551F"/>
    <w:rsid w:val="00A3684F"/>
    <w:rsid w:val="00A3724F"/>
    <w:rsid w:val="00A4464E"/>
    <w:rsid w:val="00A44DD3"/>
    <w:rsid w:val="00A5505A"/>
    <w:rsid w:val="00A564A3"/>
    <w:rsid w:val="00A607D9"/>
    <w:rsid w:val="00A61C4E"/>
    <w:rsid w:val="00A643F7"/>
    <w:rsid w:val="00A64DB5"/>
    <w:rsid w:val="00A65170"/>
    <w:rsid w:val="00A65719"/>
    <w:rsid w:val="00A70051"/>
    <w:rsid w:val="00A705D6"/>
    <w:rsid w:val="00A72458"/>
    <w:rsid w:val="00A72916"/>
    <w:rsid w:val="00A751D3"/>
    <w:rsid w:val="00A808BD"/>
    <w:rsid w:val="00A91FD1"/>
    <w:rsid w:val="00A97DDB"/>
    <w:rsid w:val="00AA07F0"/>
    <w:rsid w:val="00AA2EF6"/>
    <w:rsid w:val="00AA4853"/>
    <w:rsid w:val="00AA53A7"/>
    <w:rsid w:val="00AA7CEF"/>
    <w:rsid w:val="00AA7D1A"/>
    <w:rsid w:val="00AB1094"/>
    <w:rsid w:val="00AB18F6"/>
    <w:rsid w:val="00AB191B"/>
    <w:rsid w:val="00AB55FD"/>
    <w:rsid w:val="00AB73D4"/>
    <w:rsid w:val="00AD007C"/>
    <w:rsid w:val="00AD3A2B"/>
    <w:rsid w:val="00AD68BF"/>
    <w:rsid w:val="00AE2310"/>
    <w:rsid w:val="00AE2C77"/>
    <w:rsid w:val="00AE60E7"/>
    <w:rsid w:val="00AE683A"/>
    <w:rsid w:val="00AF08DC"/>
    <w:rsid w:val="00AF0F5F"/>
    <w:rsid w:val="00AF1A75"/>
    <w:rsid w:val="00AF6E02"/>
    <w:rsid w:val="00AF7207"/>
    <w:rsid w:val="00B015CF"/>
    <w:rsid w:val="00B025C1"/>
    <w:rsid w:val="00B03D18"/>
    <w:rsid w:val="00B03DFB"/>
    <w:rsid w:val="00B071AB"/>
    <w:rsid w:val="00B11A17"/>
    <w:rsid w:val="00B12953"/>
    <w:rsid w:val="00B143BC"/>
    <w:rsid w:val="00B20F50"/>
    <w:rsid w:val="00B24A89"/>
    <w:rsid w:val="00B306A0"/>
    <w:rsid w:val="00B3193A"/>
    <w:rsid w:val="00B319A5"/>
    <w:rsid w:val="00B32BA1"/>
    <w:rsid w:val="00B33957"/>
    <w:rsid w:val="00B35DBE"/>
    <w:rsid w:val="00B422E5"/>
    <w:rsid w:val="00B42EE5"/>
    <w:rsid w:val="00B43CD3"/>
    <w:rsid w:val="00B443A3"/>
    <w:rsid w:val="00B4608B"/>
    <w:rsid w:val="00B46959"/>
    <w:rsid w:val="00B500AE"/>
    <w:rsid w:val="00B5404B"/>
    <w:rsid w:val="00B601E3"/>
    <w:rsid w:val="00B63845"/>
    <w:rsid w:val="00B66979"/>
    <w:rsid w:val="00B6741B"/>
    <w:rsid w:val="00B70070"/>
    <w:rsid w:val="00B71DDD"/>
    <w:rsid w:val="00B732AA"/>
    <w:rsid w:val="00B743A5"/>
    <w:rsid w:val="00B7488C"/>
    <w:rsid w:val="00B77AF8"/>
    <w:rsid w:val="00B8049D"/>
    <w:rsid w:val="00B824F6"/>
    <w:rsid w:val="00B83F14"/>
    <w:rsid w:val="00B85EFE"/>
    <w:rsid w:val="00B9478D"/>
    <w:rsid w:val="00B95193"/>
    <w:rsid w:val="00B97E38"/>
    <w:rsid w:val="00BA4155"/>
    <w:rsid w:val="00BB70A9"/>
    <w:rsid w:val="00BC194E"/>
    <w:rsid w:val="00BC6BE8"/>
    <w:rsid w:val="00BD125D"/>
    <w:rsid w:val="00BD4270"/>
    <w:rsid w:val="00BD6504"/>
    <w:rsid w:val="00BD6A4E"/>
    <w:rsid w:val="00BE06BD"/>
    <w:rsid w:val="00BE2936"/>
    <w:rsid w:val="00BE2991"/>
    <w:rsid w:val="00BE2BE5"/>
    <w:rsid w:val="00BE3D48"/>
    <w:rsid w:val="00BE4AAE"/>
    <w:rsid w:val="00BE5265"/>
    <w:rsid w:val="00BE62B8"/>
    <w:rsid w:val="00BE6484"/>
    <w:rsid w:val="00BE7133"/>
    <w:rsid w:val="00BF0E61"/>
    <w:rsid w:val="00BF19FF"/>
    <w:rsid w:val="00BF20FD"/>
    <w:rsid w:val="00C003E5"/>
    <w:rsid w:val="00C012C0"/>
    <w:rsid w:val="00C01E17"/>
    <w:rsid w:val="00C06762"/>
    <w:rsid w:val="00C06F39"/>
    <w:rsid w:val="00C075E5"/>
    <w:rsid w:val="00C07D28"/>
    <w:rsid w:val="00C11168"/>
    <w:rsid w:val="00C1202E"/>
    <w:rsid w:val="00C12798"/>
    <w:rsid w:val="00C12E5D"/>
    <w:rsid w:val="00C12F23"/>
    <w:rsid w:val="00C15AF8"/>
    <w:rsid w:val="00C15B9A"/>
    <w:rsid w:val="00C15E6D"/>
    <w:rsid w:val="00C16BB3"/>
    <w:rsid w:val="00C22CB0"/>
    <w:rsid w:val="00C25FB1"/>
    <w:rsid w:val="00C261ED"/>
    <w:rsid w:val="00C27034"/>
    <w:rsid w:val="00C30887"/>
    <w:rsid w:val="00C30A20"/>
    <w:rsid w:val="00C30EBD"/>
    <w:rsid w:val="00C36464"/>
    <w:rsid w:val="00C40D67"/>
    <w:rsid w:val="00C4165E"/>
    <w:rsid w:val="00C422E1"/>
    <w:rsid w:val="00C4264D"/>
    <w:rsid w:val="00C42F84"/>
    <w:rsid w:val="00C4302D"/>
    <w:rsid w:val="00C47DF0"/>
    <w:rsid w:val="00C54B88"/>
    <w:rsid w:val="00C55CFE"/>
    <w:rsid w:val="00C61C77"/>
    <w:rsid w:val="00C62FCE"/>
    <w:rsid w:val="00C62FFE"/>
    <w:rsid w:val="00C6355E"/>
    <w:rsid w:val="00C6613F"/>
    <w:rsid w:val="00C676C1"/>
    <w:rsid w:val="00C74EA0"/>
    <w:rsid w:val="00C75529"/>
    <w:rsid w:val="00C777E4"/>
    <w:rsid w:val="00C81E5B"/>
    <w:rsid w:val="00C8231E"/>
    <w:rsid w:val="00C82C58"/>
    <w:rsid w:val="00C8383E"/>
    <w:rsid w:val="00C85A24"/>
    <w:rsid w:val="00C8741D"/>
    <w:rsid w:val="00C90829"/>
    <w:rsid w:val="00C911E4"/>
    <w:rsid w:val="00C9278E"/>
    <w:rsid w:val="00C92EC1"/>
    <w:rsid w:val="00C93302"/>
    <w:rsid w:val="00C95A0D"/>
    <w:rsid w:val="00C966C6"/>
    <w:rsid w:val="00CA2BF3"/>
    <w:rsid w:val="00CA4CDE"/>
    <w:rsid w:val="00CA7BD2"/>
    <w:rsid w:val="00CB7DFD"/>
    <w:rsid w:val="00CC170D"/>
    <w:rsid w:val="00CC2691"/>
    <w:rsid w:val="00CC4C89"/>
    <w:rsid w:val="00CC52A7"/>
    <w:rsid w:val="00CC54CB"/>
    <w:rsid w:val="00CD11E0"/>
    <w:rsid w:val="00CD3792"/>
    <w:rsid w:val="00CD6F67"/>
    <w:rsid w:val="00CD761C"/>
    <w:rsid w:val="00CE2E67"/>
    <w:rsid w:val="00CE470E"/>
    <w:rsid w:val="00CE4AF7"/>
    <w:rsid w:val="00CE6CC8"/>
    <w:rsid w:val="00CF42BE"/>
    <w:rsid w:val="00CF5888"/>
    <w:rsid w:val="00CF6793"/>
    <w:rsid w:val="00CF7946"/>
    <w:rsid w:val="00D03A9E"/>
    <w:rsid w:val="00D041DE"/>
    <w:rsid w:val="00D0517F"/>
    <w:rsid w:val="00D07CD5"/>
    <w:rsid w:val="00D12B49"/>
    <w:rsid w:val="00D14E8D"/>
    <w:rsid w:val="00D1564A"/>
    <w:rsid w:val="00D15DAD"/>
    <w:rsid w:val="00D20D42"/>
    <w:rsid w:val="00D2192A"/>
    <w:rsid w:val="00D2192E"/>
    <w:rsid w:val="00D245EF"/>
    <w:rsid w:val="00D2566C"/>
    <w:rsid w:val="00D269AD"/>
    <w:rsid w:val="00D3032D"/>
    <w:rsid w:val="00D305E0"/>
    <w:rsid w:val="00D32762"/>
    <w:rsid w:val="00D32AD8"/>
    <w:rsid w:val="00D34960"/>
    <w:rsid w:val="00D420F3"/>
    <w:rsid w:val="00D42C85"/>
    <w:rsid w:val="00D42F8D"/>
    <w:rsid w:val="00D45320"/>
    <w:rsid w:val="00D45B38"/>
    <w:rsid w:val="00D47246"/>
    <w:rsid w:val="00D506CA"/>
    <w:rsid w:val="00D50FA5"/>
    <w:rsid w:val="00D517B8"/>
    <w:rsid w:val="00D52491"/>
    <w:rsid w:val="00D52861"/>
    <w:rsid w:val="00D54828"/>
    <w:rsid w:val="00D54C7F"/>
    <w:rsid w:val="00D55CE9"/>
    <w:rsid w:val="00D6136F"/>
    <w:rsid w:val="00D61911"/>
    <w:rsid w:val="00D629AC"/>
    <w:rsid w:val="00D64AAA"/>
    <w:rsid w:val="00D65338"/>
    <w:rsid w:val="00D666A0"/>
    <w:rsid w:val="00D71F85"/>
    <w:rsid w:val="00D728DC"/>
    <w:rsid w:val="00D72CA2"/>
    <w:rsid w:val="00D743D2"/>
    <w:rsid w:val="00D75390"/>
    <w:rsid w:val="00D75BC2"/>
    <w:rsid w:val="00D76238"/>
    <w:rsid w:val="00D77B35"/>
    <w:rsid w:val="00D802BB"/>
    <w:rsid w:val="00D82B4C"/>
    <w:rsid w:val="00D85E21"/>
    <w:rsid w:val="00D86321"/>
    <w:rsid w:val="00D902CF"/>
    <w:rsid w:val="00D9116F"/>
    <w:rsid w:val="00D92F34"/>
    <w:rsid w:val="00D93CC7"/>
    <w:rsid w:val="00D9472D"/>
    <w:rsid w:val="00D95FA8"/>
    <w:rsid w:val="00D97139"/>
    <w:rsid w:val="00DA1BBC"/>
    <w:rsid w:val="00DA2AB7"/>
    <w:rsid w:val="00DA2F24"/>
    <w:rsid w:val="00DA6BD6"/>
    <w:rsid w:val="00DA7B67"/>
    <w:rsid w:val="00DA7C12"/>
    <w:rsid w:val="00DB0B7A"/>
    <w:rsid w:val="00DB2A61"/>
    <w:rsid w:val="00DB3072"/>
    <w:rsid w:val="00DB4A08"/>
    <w:rsid w:val="00DB4A65"/>
    <w:rsid w:val="00DB5957"/>
    <w:rsid w:val="00DB65C2"/>
    <w:rsid w:val="00DC01DA"/>
    <w:rsid w:val="00DD6B6F"/>
    <w:rsid w:val="00DD78C4"/>
    <w:rsid w:val="00DE0271"/>
    <w:rsid w:val="00DE1938"/>
    <w:rsid w:val="00DE3B11"/>
    <w:rsid w:val="00DE6B6F"/>
    <w:rsid w:val="00DE6D2E"/>
    <w:rsid w:val="00DE7D1C"/>
    <w:rsid w:val="00DE7FD4"/>
    <w:rsid w:val="00DF59BF"/>
    <w:rsid w:val="00DF6E64"/>
    <w:rsid w:val="00DF7FC9"/>
    <w:rsid w:val="00E010EF"/>
    <w:rsid w:val="00E014BB"/>
    <w:rsid w:val="00E015E4"/>
    <w:rsid w:val="00E01EE9"/>
    <w:rsid w:val="00E04566"/>
    <w:rsid w:val="00E06C1D"/>
    <w:rsid w:val="00E06D24"/>
    <w:rsid w:val="00E117BB"/>
    <w:rsid w:val="00E1484F"/>
    <w:rsid w:val="00E14A82"/>
    <w:rsid w:val="00E16842"/>
    <w:rsid w:val="00E24587"/>
    <w:rsid w:val="00E25A99"/>
    <w:rsid w:val="00E25B40"/>
    <w:rsid w:val="00E25BE8"/>
    <w:rsid w:val="00E26CC5"/>
    <w:rsid w:val="00E2745E"/>
    <w:rsid w:val="00E329CF"/>
    <w:rsid w:val="00E34F73"/>
    <w:rsid w:val="00E36F5F"/>
    <w:rsid w:val="00E37C7C"/>
    <w:rsid w:val="00E416FB"/>
    <w:rsid w:val="00E41A0C"/>
    <w:rsid w:val="00E41B16"/>
    <w:rsid w:val="00E42716"/>
    <w:rsid w:val="00E431A7"/>
    <w:rsid w:val="00E43E71"/>
    <w:rsid w:val="00E4496F"/>
    <w:rsid w:val="00E47239"/>
    <w:rsid w:val="00E47303"/>
    <w:rsid w:val="00E51DDA"/>
    <w:rsid w:val="00E530A0"/>
    <w:rsid w:val="00E549C1"/>
    <w:rsid w:val="00E562F5"/>
    <w:rsid w:val="00E5747B"/>
    <w:rsid w:val="00E57782"/>
    <w:rsid w:val="00E61177"/>
    <w:rsid w:val="00E6127B"/>
    <w:rsid w:val="00E61EC7"/>
    <w:rsid w:val="00E6313F"/>
    <w:rsid w:val="00E65E61"/>
    <w:rsid w:val="00E66D75"/>
    <w:rsid w:val="00E67AAA"/>
    <w:rsid w:val="00E72205"/>
    <w:rsid w:val="00E722C1"/>
    <w:rsid w:val="00E7331C"/>
    <w:rsid w:val="00E74FFE"/>
    <w:rsid w:val="00E813F8"/>
    <w:rsid w:val="00E921BD"/>
    <w:rsid w:val="00E93A4E"/>
    <w:rsid w:val="00E95F1C"/>
    <w:rsid w:val="00E96E3D"/>
    <w:rsid w:val="00E9735A"/>
    <w:rsid w:val="00E9778E"/>
    <w:rsid w:val="00EA000A"/>
    <w:rsid w:val="00EA146F"/>
    <w:rsid w:val="00EA2C06"/>
    <w:rsid w:val="00EA38F4"/>
    <w:rsid w:val="00EA5B91"/>
    <w:rsid w:val="00EB0CC6"/>
    <w:rsid w:val="00EB15AD"/>
    <w:rsid w:val="00EB3C6B"/>
    <w:rsid w:val="00EB42FD"/>
    <w:rsid w:val="00EB63B3"/>
    <w:rsid w:val="00EB73CA"/>
    <w:rsid w:val="00EB7594"/>
    <w:rsid w:val="00EC2391"/>
    <w:rsid w:val="00EC32D8"/>
    <w:rsid w:val="00ED0172"/>
    <w:rsid w:val="00ED1A9D"/>
    <w:rsid w:val="00ED2190"/>
    <w:rsid w:val="00ED29F0"/>
    <w:rsid w:val="00ED3B4B"/>
    <w:rsid w:val="00ED3CAC"/>
    <w:rsid w:val="00ED4F55"/>
    <w:rsid w:val="00ED7D1F"/>
    <w:rsid w:val="00EE6AC6"/>
    <w:rsid w:val="00EF027F"/>
    <w:rsid w:val="00EF077E"/>
    <w:rsid w:val="00EF2069"/>
    <w:rsid w:val="00EF2597"/>
    <w:rsid w:val="00EF7F8C"/>
    <w:rsid w:val="00F01344"/>
    <w:rsid w:val="00F02DE9"/>
    <w:rsid w:val="00F06E46"/>
    <w:rsid w:val="00F101A3"/>
    <w:rsid w:val="00F10693"/>
    <w:rsid w:val="00F12191"/>
    <w:rsid w:val="00F1414F"/>
    <w:rsid w:val="00F14CD2"/>
    <w:rsid w:val="00F17A29"/>
    <w:rsid w:val="00F17DB3"/>
    <w:rsid w:val="00F22B22"/>
    <w:rsid w:val="00F253A7"/>
    <w:rsid w:val="00F26C8F"/>
    <w:rsid w:val="00F2718B"/>
    <w:rsid w:val="00F273BE"/>
    <w:rsid w:val="00F31C30"/>
    <w:rsid w:val="00F358B6"/>
    <w:rsid w:val="00F42A6B"/>
    <w:rsid w:val="00F43476"/>
    <w:rsid w:val="00F43830"/>
    <w:rsid w:val="00F45352"/>
    <w:rsid w:val="00F5101B"/>
    <w:rsid w:val="00F51267"/>
    <w:rsid w:val="00F51D61"/>
    <w:rsid w:val="00F53300"/>
    <w:rsid w:val="00F56948"/>
    <w:rsid w:val="00F56B96"/>
    <w:rsid w:val="00F612E9"/>
    <w:rsid w:val="00F619B6"/>
    <w:rsid w:val="00F62BAB"/>
    <w:rsid w:val="00F63D5A"/>
    <w:rsid w:val="00F66FE1"/>
    <w:rsid w:val="00F77C30"/>
    <w:rsid w:val="00F82434"/>
    <w:rsid w:val="00F84A2F"/>
    <w:rsid w:val="00F9004A"/>
    <w:rsid w:val="00F900D4"/>
    <w:rsid w:val="00F90526"/>
    <w:rsid w:val="00F909BA"/>
    <w:rsid w:val="00F90B29"/>
    <w:rsid w:val="00F9441F"/>
    <w:rsid w:val="00F9522A"/>
    <w:rsid w:val="00F95472"/>
    <w:rsid w:val="00FA1C11"/>
    <w:rsid w:val="00FA2605"/>
    <w:rsid w:val="00FA4E3C"/>
    <w:rsid w:val="00FA53DD"/>
    <w:rsid w:val="00FA57DB"/>
    <w:rsid w:val="00FA7F5E"/>
    <w:rsid w:val="00FB09CE"/>
    <w:rsid w:val="00FB4617"/>
    <w:rsid w:val="00FB687C"/>
    <w:rsid w:val="00FB7BBB"/>
    <w:rsid w:val="00FB7D7B"/>
    <w:rsid w:val="00FC1026"/>
    <w:rsid w:val="00FC18D1"/>
    <w:rsid w:val="00FC18E1"/>
    <w:rsid w:val="00FC1CF6"/>
    <w:rsid w:val="00FC2ED9"/>
    <w:rsid w:val="00FC616A"/>
    <w:rsid w:val="00FC767B"/>
    <w:rsid w:val="00FC7E4B"/>
    <w:rsid w:val="00FD22BF"/>
    <w:rsid w:val="00FD25C1"/>
    <w:rsid w:val="00FD56D2"/>
    <w:rsid w:val="00FF2A54"/>
    <w:rsid w:val="00FF3F76"/>
    <w:rsid w:val="00FF45A6"/>
    <w:rsid w:val="00FF485A"/>
    <w:rsid w:val="00FF4886"/>
    <w:rsid w:val="00FF5A8A"/>
    <w:rsid w:val="00FF767D"/>
    <w:rsid w:val="01B3661D"/>
    <w:rsid w:val="024B5C2F"/>
    <w:rsid w:val="02772CF1"/>
    <w:rsid w:val="0297556B"/>
    <w:rsid w:val="02EC5B65"/>
    <w:rsid w:val="03136680"/>
    <w:rsid w:val="03716200"/>
    <w:rsid w:val="03C6614E"/>
    <w:rsid w:val="03C84941"/>
    <w:rsid w:val="03F92629"/>
    <w:rsid w:val="040A22E8"/>
    <w:rsid w:val="04864F2B"/>
    <w:rsid w:val="04E24985"/>
    <w:rsid w:val="052B136F"/>
    <w:rsid w:val="054B3721"/>
    <w:rsid w:val="062F1AAD"/>
    <w:rsid w:val="064A086F"/>
    <w:rsid w:val="06922FFD"/>
    <w:rsid w:val="06945AB2"/>
    <w:rsid w:val="06BE10CC"/>
    <w:rsid w:val="06EF09C0"/>
    <w:rsid w:val="06FF7EC4"/>
    <w:rsid w:val="07147032"/>
    <w:rsid w:val="07157488"/>
    <w:rsid w:val="07D508E6"/>
    <w:rsid w:val="080579FA"/>
    <w:rsid w:val="080A139F"/>
    <w:rsid w:val="08193680"/>
    <w:rsid w:val="082C107E"/>
    <w:rsid w:val="090737F2"/>
    <w:rsid w:val="097B2637"/>
    <w:rsid w:val="09B9531F"/>
    <w:rsid w:val="09BA3D7C"/>
    <w:rsid w:val="09FB3743"/>
    <w:rsid w:val="0AD55B7B"/>
    <w:rsid w:val="0B0B102E"/>
    <w:rsid w:val="0B4B7F6A"/>
    <w:rsid w:val="0BCC398E"/>
    <w:rsid w:val="0BE67190"/>
    <w:rsid w:val="0C17020D"/>
    <w:rsid w:val="0C8431E0"/>
    <w:rsid w:val="0CCB6D1C"/>
    <w:rsid w:val="0D150176"/>
    <w:rsid w:val="0D2B4588"/>
    <w:rsid w:val="0D3576F2"/>
    <w:rsid w:val="0D66660E"/>
    <w:rsid w:val="0DD950F9"/>
    <w:rsid w:val="0DDA5600"/>
    <w:rsid w:val="0E4F2948"/>
    <w:rsid w:val="0E545ECE"/>
    <w:rsid w:val="0E5734A1"/>
    <w:rsid w:val="0F061BA4"/>
    <w:rsid w:val="0F5C26E9"/>
    <w:rsid w:val="0F8403DA"/>
    <w:rsid w:val="0F983AC2"/>
    <w:rsid w:val="0FC54B69"/>
    <w:rsid w:val="10A72247"/>
    <w:rsid w:val="10B918B0"/>
    <w:rsid w:val="10C214BD"/>
    <w:rsid w:val="11102E06"/>
    <w:rsid w:val="114F3530"/>
    <w:rsid w:val="115B0705"/>
    <w:rsid w:val="121F584A"/>
    <w:rsid w:val="12292CE9"/>
    <w:rsid w:val="12996D34"/>
    <w:rsid w:val="129F7602"/>
    <w:rsid w:val="12A3195D"/>
    <w:rsid w:val="1300711A"/>
    <w:rsid w:val="13596364"/>
    <w:rsid w:val="137F11CB"/>
    <w:rsid w:val="13BC65D9"/>
    <w:rsid w:val="13CE60FB"/>
    <w:rsid w:val="13F852B9"/>
    <w:rsid w:val="143E44B4"/>
    <w:rsid w:val="14B139B6"/>
    <w:rsid w:val="14C92047"/>
    <w:rsid w:val="14D84DEF"/>
    <w:rsid w:val="152D5CC4"/>
    <w:rsid w:val="15691A19"/>
    <w:rsid w:val="156972A6"/>
    <w:rsid w:val="158257A9"/>
    <w:rsid w:val="15AF5ED5"/>
    <w:rsid w:val="15CF0670"/>
    <w:rsid w:val="160D3257"/>
    <w:rsid w:val="1622388F"/>
    <w:rsid w:val="16820D9A"/>
    <w:rsid w:val="1686400E"/>
    <w:rsid w:val="16933045"/>
    <w:rsid w:val="16DD134B"/>
    <w:rsid w:val="16F22AC4"/>
    <w:rsid w:val="17B64033"/>
    <w:rsid w:val="18616BAA"/>
    <w:rsid w:val="18DD5A6D"/>
    <w:rsid w:val="191C6AB9"/>
    <w:rsid w:val="19363140"/>
    <w:rsid w:val="19771329"/>
    <w:rsid w:val="19E07F7B"/>
    <w:rsid w:val="19E15520"/>
    <w:rsid w:val="19ED4A7C"/>
    <w:rsid w:val="1AE51556"/>
    <w:rsid w:val="1AF159A7"/>
    <w:rsid w:val="1BAC2556"/>
    <w:rsid w:val="1BD87D10"/>
    <w:rsid w:val="1BF957AD"/>
    <w:rsid w:val="1C0C7FA4"/>
    <w:rsid w:val="1C531F66"/>
    <w:rsid w:val="1C6E6DE4"/>
    <w:rsid w:val="1CC8574F"/>
    <w:rsid w:val="1CD5131D"/>
    <w:rsid w:val="1CF44E46"/>
    <w:rsid w:val="1D181F5F"/>
    <w:rsid w:val="1D374C1F"/>
    <w:rsid w:val="1D420EF0"/>
    <w:rsid w:val="1D533689"/>
    <w:rsid w:val="1DAD2B40"/>
    <w:rsid w:val="1DC02021"/>
    <w:rsid w:val="1DC17B7C"/>
    <w:rsid w:val="1E342A4E"/>
    <w:rsid w:val="1E4464F1"/>
    <w:rsid w:val="1FE56215"/>
    <w:rsid w:val="20225386"/>
    <w:rsid w:val="20227C09"/>
    <w:rsid w:val="205D7A63"/>
    <w:rsid w:val="20CB6A98"/>
    <w:rsid w:val="21020F01"/>
    <w:rsid w:val="214A725B"/>
    <w:rsid w:val="217A7332"/>
    <w:rsid w:val="21C76E07"/>
    <w:rsid w:val="21CB1B29"/>
    <w:rsid w:val="221D7BBF"/>
    <w:rsid w:val="228E2542"/>
    <w:rsid w:val="22D2109C"/>
    <w:rsid w:val="22E41B65"/>
    <w:rsid w:val="22FC1362"/>
    <w:rsid w:val="237C042D"/>
    <w:rsid w:val="23D23028"/>
    <w:rsid w:val="24AD5CC3"/>
    <w:rsid w:val="24BD0A10"/>
    <w:rsid w:val="24D7257C"/>
    <w:rsid w:val="24FA3CC0"/>
    <w:rsid w:val="25335836"/>
    <w:rsid w:val="26853004"/>
    <w:rsid w:val="2697502D"/>
    <w:rsid w:val="26D216E1"/>
    <w:rsid w:val="26D67769"/>
    <w:rsid w:val="277C6686"/>
    <w:rsid w:val="27966FB9"/>
    <w:rsid w:val="27D05D64"/>
    <w:rsid w:val="28150D11"/>
    <w:rsid w:val="281C65AD"/>
    <w:rsid w:val="29DE33DC"/>
    <w:rsid w:val="29EF7E00"/>
    <w:rsid w:val="2A4E1476"/>
    <w:rsid w:val="2AD226F2"/>
    <w:rsid w:val="2B3B3486"/>
    <w:rsid w:val="2BAA78C0"/>
    <w:rsid w:val="2C6C7D37"/>
    <w:rsid w:val="2D0F7839"/>
    <w:rsid w:val="2DE45F50"/>
    <w:rsid w:val="2E652326"/>
    <w:rsid w:val="2EC24F1E"/>
    <w:rsid w:val="2F5B21CD"/>
    <w:rsid w:val="2FDE4282"/>
    <w:rsid w:val="3043717E"/>
    <w:rsid w:val="309E3111"/>
    <w:rsid w:val="30CB1A8E"/>
    <w:rsid w:val="310D02CF"/>
    <w:rsid w:val="311F4425"/>
    <w:rsid w:val="315D160E"/>
    <w:rsid w:val="31683406"/>
    <w:rsid w:val="317D38EA"/>
    <w:rsid w:val="31F22922"/>
    <w:rsid w:val="322231B4"/>
    <w:rsid w:val="322D7A3C"/>
    <w:rsid w:val="326F35D6"/>
    <w:rsid w:val="32D741D8"/>
    <w:rsid w:val="33695878"/>
    <w:rsid w:val="33AA5972"/>
    <w:rsid w:val="33EE08A7"/>
    <w:rsid w:val="33F36B0A"/>
    <w:rsid w:val="3483284A"/>
    <w:rsid w:val="34C737F6"/>
    <w:rsid w:val="35223AF4"/>
    <w:rsid w:val="354D1703"/>
    <w:rsid w:val="3573146B"/>
    <w:rsid w:val="35FD7DF0"/>
    <w:rsid w:val="36411AB1"/>
    <w:rsid w:val="36785BF3"/>
    <w:rsid w:val="367D76EA"/>
    <w:rsid w:val="36947739"/>
    <w:rsid w:val="37711149"/>
    <w:rsid w:val="379F26C3"/>
    <w:rsid w:val="37F80744"/>
    <w:rsid w:val="381F5C6F"/>
    <w:rsid w:val="39237567"/>
    <w:rsid w:val="3959656B"/>
    <w:rsid w:val="39BD40B2"/>
    <w:rsid w:val="3A0D0AB3"/>
    <w:rsid w:val="3A2D04A6"/>
    <w:rsid w:val="3A533B14"/>
    <w:rsid w:val="3AFA2A1F"/>
    <w:rsid w:val="3B3C24BC"/>
    <w:rsid w:val="3B6D425B"/>
    <w:rsid w:val="3C161EF3"/>
    <w:rsid w:val="3C442602"/>
    <w:rsid w:val="3C847DFD"/>
    <w:rsid w:val="3E5273E8"/>
    <w:rsid w:val="3EB81332"/>
    <w:rsid w:val="3ECF0124"/>
    <w:rsid w:val="3FB907F4"/>
    <w:rsid w:val="3FC00BBF"/>
    <w:rsid w:val="3FE40F8B"/>
    <w:rsid w:val="3FF349EC"/>
    <w:rsid w:val="400B191E"/>
    <w:rsid w:val="40C83561"/>
    <w:rsid w:val="41B9040A"/>
    <w:rsid w:val="41CB1D14"/>
    <w:rsid w:val="420E2AB0"/>
    <w:rsid w:val="43107658"/>
    <w:rsid w:val="44222CA5"/>
    <w:rsid w:val="44696F67"/>
    <w:rsid w:val="44EE043B"/>
    <w:rsid w:val="44FB3CE9"/>
    <w:rsid w:val="45134A2D"/>
    <w:rsid w:val="4540617A"/>
    <w:rsid w:val="461F70F3"/>
    <w:rsid w:val="4663399B"/>
    <w:rsid w:val="46B9043A"/>
    <w:rsid w:val="46E72B3C"/>
    <w:rsid w:val="470A616A"/>
    <w:rsid w:val="47821E05"/>
    <w:rsid w:val="4786151A"/>
    <w:rsid w:val="47E6678D"/>
    <w:rsid w:val="483339C4"/>
    <w:rsid w:val="48A46CFE"/>
    <w:rsid w:val="48BC0A0C"/>
    <w:rsid w:val="495313F2"/>
    <w:rsid w:val="4964002F"/>
    <w:rsid w:val="496546C6"/>
    <w:rsid w:val="4A3B6A36"/>
    <w:rsid w:val="4A3F007B"/>
    <w:rsid w:val="4A52094D"/>
    <w:rsid w:val="4A8E67CA"/>
    <w:rsid w:val="4AD463C4"/>
    <w:rsid w:val="4AFF1069"/>
    <w:rsid w:val="4B0844CE"/>
    <w:rsid w:val="4B5A1EF0"/>
    <w:rsid w:val="4B6235D0"/>
    <w:rsid w:val="4BEF6872"/>
    <w:rsid w:val="4BF17300"/>
    <w:rsid w:val="4CA66F8F"/>
    <w:rsid w:val="4DB11B75"/>
    <w:rsid w:val="4E086368"/>
    <w:rsid w:val="4E1A4568"/>
    <w:rsid w:val="4EDF2A7D"/>
    <w:rsid w:val="4EE81A3E"/>
    <w:rsid w:val="4F69043E"/>
    <w:rsid w:val="507F6D41"/>
    <w:rsid w:val="51302E72"/>
    <w:rsid w:val="51327853"/>
    <w:rsid w:val="518A5F2C"/>
    <w:rsid w:val="51FA33FD"/>
    <w:rsid w:val="52344092"/>
    <w:rsid w:val="531D13BC"/>
    <w:rsid w:val="536C7D50"/>
    <w:rsid w:val="53901A61"/>
    <w:rsid w:val="53A34802"/>
    <w:rsid w:val="53AC58DB"/>
    <w:rsid w:val="53C71BBB"/>
    <w:rsid w:val="54C90B74"/>
    <w:rsid w:val="554340D5"/>
    <w:rsid w:val="55B25062"/>
    <w:rsid w:val="5603167F"/>
    <w:rsid w:val="571C1C83"/>
    <w:rsid w:val="573E4463"/>
    <w:rsid w:val="5746778B"/>
    <w:rsid w:val="574E2286"/>
    <w:rsid w:val="57771C10"/>
    <w:rsid w:val="57804DB9"/>
    <w:rsid w:val="57AC1798"/>
    <w:rsid w:val="57BC0092"/>
    <w:rsid w:val="58005C17"/>
    <w:rsid w:val="58394217"/>
    <w:rsid w:val="5851591C"/>
    <w:rsid w:val="585B3334"/>
    <w:rsid w:val="58720D58"/>
    <w:rsid w:val="58811547"/>
    <w:rsid w:val="597065D3"/>
    <w:rsid w:val="59BA4281"/>
    <w:rsid w:val="5A0C33D5"/>
    <w:rsid w:val="5A292099"/>
    <w:rsid w:val="5A901B71"/>
    <w:rsid w:val="5AB834AC"/>
    <w:rsid w:val="5AD4306E"/>
    <w:rsid w:val="5BB33A9E"/>
    <w:rsid w:val="5BE9264A"/>
    <w:rsid w:val="5BEE09B5"/>
    <w:rsid w:val="5BF61E42"/>
    <w:rsid w:val="5C530003"/>
    <w:rsid w:val="5CE3462D"/>
    <w:rsid w:val="5D120B43"/>
    <w:rsid w:val="5D4E7849"/>
    <w:rsid w:val="5D5625AF"/>
    <w:rsid w:val="5D7A1115"/>
    <w:rsid w:val="5E4A7F7F"/>
    <w:rsid w:val="5E5E50CE"/>
    <w:rsid w:val="5E7B191A"/>
    <w:rsid w:val="5EE7244A"/>
    <w:rsid w:val="5F1A76DA"/>
    <w:rsid w:val="5F8D61EC"/>
    <w:rsid w:val="5FE973DF"/>
    <w:rsid w:val="608B6831"/>
    <w:rsid w:val="60910187"/>
    <w:rsid w:val="60930084"/>
    <w:rsid w:val="60E463F3"/>
    <w:rsid w:val="613767E9"/>
    <w:rsid w:val="62263D17"/>
    <w:rsid w:val="622B58BF"/>
    <w:rsid w:val="63211D48"/>
    <w:rsid w:val="63272010"/>
    <w:rsid w:val="636E65EA"/>
    <w:rsid w:val="64257CDD"/>
    <w:rsid w:val="64322D0C"/>
    <w:rsid w:val="645F63CF"/>
    <w:rsid w:val="64987A49"/>
    <w:rsid w:val="651260D8"/>
    <w:rsid w:val="65D55695"/>
    <w:rsid w:val="65E20204"/>
    <w:rsid w:val="681C1660"/>
    <w:rsid w:val="683E5ADD"/>
    <w:rsid w:val="685C240F"/>
    <w:rsid w:val="68787255"/>
    <w:rsid w:val="689C64FD"/>
    <w:rsid w:val="68E50F38"/>
    <w:rsid w:val="68F84315"/>
    <w:rsid w:val="68FF49F8"/>
    <w:rsid w:val="69007DA3"/>
    <w:rsid w:val="6936465A"/>
    <w:rsid w:val="69462E35"/>
    <w:rsid w:val="694928A2"/>
    <w:rsid w:val="695D7484"/>
    <w:rsid w:val="697151D0"/>
    <w:rsid w:val="699260C1"/>
    <w:rsid w:val="69ED6D0F"/>
    <w:rsid w:val="6A1C6113"/>
    <w:rsid w:val="6A2253D4"/>
    <w:rsid w:val="6A295B2B"/>
    <w:rsid w:val="6A371A80"/>
    <w:rsid w:val="6AAC3224"/>
    <w:rsid w:val="6B263E26"/>
    <w:rsid w:val="6B4F5F23"/>
    <w:rsid w:val="6B573FDC"/>
    <w:rsid w:val="6C23127E"/>
    <w:rsid w:val="6C9D5173"/>
    <w:rsid w:val="6CEC72A8"/>
    <w:rsid w:val="6D155769"/>
    <w:rsid w:val="6D4E5BEA"/>
    <w:rsid w:val="6DAB7E4F"/>
    <w:rsid w:val="6DEF5BBB"/>
    <w:rsid w:val="6E1069CE"/>
    <w:rsid w:val="6E401C22"/>
    <w:rsid w:val="6EB93198"/>
    <w:rsid w:val="6EB96E06"/>
    <w:rsid w:val="6EF85EA9"/>
    <w:rsid w:val="6EFB7E82"/>
    <w:rsid w:val="6EFE7D6E"/>
    <w:rsid w:val="6F261FD9"/>
    <w:rsid w:val="6F441704"/>
    <w:rsid w:val="7012653A"/>
    <w:rsid w:val="70FC2686"/>
    <w:rsid w:val="71544916"/>
    <w:rsid w:val="71E64E6A"/>
    <w:rsid w:val="720F03CE"/>
    <w:rsid w:val="721E1D31"/>
    <w:rsid w:val="72563A47"/>
    <w:rsid w:val="727D4EC6"/>
    <w:rsid w:val="72977859"/>
    <w:rsid w:val="729B1100"/>
    <w:rsid w:val="737F2A2C"/>
    <w:rsid w:val="73ED774F"/>
    <w:rsid w:val="740D7C5F"/>
    <w:rsid w:val="74153D4A"/>
    <w:rsid w:val="742B5335"/>
    <w:rsid w:val="747643B7"/>
    <w:rsid w:val="75BC0DBC"/>
    <w:rsid w:val="76015F07"/>
    <w:rsid w:val="76B724EF"/>
    <w:rsid w:val="76DD6353"/>
    <w:rsid w:val="76FA1F9C"/>
    <w:rsid w:val="76FE1229"/>
    <w:rsid w:val="772304F5"/>
    <w:rsid w:val="780A3977"/>
    <w:rsid w:val="780B0F09"/>
    <w:rsid w:val="790113AF"/>
    <w:rsid w:val="79224F2B"/>
    <w:rsid w:val="7953446D"/>
    <w:rsid w:val="79563B89"/>
    <w:rsid w:val="79B1015F"/>
    <w:rsid w:val="7A033307"/>
    <w:rsid w:val="7A4A27BC"/>
    <w:rsid w:val="7AAC4A8A"/>
    <w:rsid w:val="7AF852D4"/>
    <w:rsid w:val="7B590331"/>
    <w:rsid w:val="7B87200F"/>
    <w:rsid w:val="7BD915C4"/>
    <w:rsid w:val="7BEA3517"/>
    <w:rsid w:val="7BF20B75"/>
    <w:rsid w:val="7C260F49"/>
    <w:rsid w:val="7CC162C0"/>
    <w:rsid w:val="7CD0003D"/>
    <w:rsid w:val="7CDA2FFA"/>
    <w:rsid w:val="7CDF7CCA"/>
    <w:rsid w:val="7D0D0070"/>
    <w:rsid w:val="7D761A1F"/>
    <w:rsid w:val="7F1351AE"/>
    <w:rsid w:val="7F3A0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ind w:left="575" w:hanging="575"/>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ind w:left="1151" w:hanging="1151"/>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ind w:left="1583" w:hanging="1583"/>
      <w:outlineLvl w:val="8"/>
    </w:pPr>
    <w:rPr>
      <w:rFonts w:ascii="Arial" w:hAnsi="Arial" w:eastAsia="黑体"/>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text"/>
    <w:basedOn w:val="1"/>
    <w:link w:val="61"/>
    <w:qFormat/>
    <w:uiPriority w:val="0"/>
    <w:pPr>
      <w:jc w:val="left"/>
    </w:pPr>
  </w:style>
  <w:style w:type="paragraph" w:styleId="12">
    <w:name w:val="toc 3"/>
    <w:basedOn w:val="1"/>
    <w:next w:val="1"/>
    <w:unhideWhenUsed/>
    <w:qFormat/>
    <w:uiPriority w:val="39"/>
    <w:pPr>
      <w:tabs>
        <w:tab w:val="right" w:leader="dot" w:pos="8296"/>
      </w:tabs>
      <w:ind w:left="480" w:leftChars="200" w:firstLine="600"/>
    </w:pPr>
    <w:rPr>
      <w:sz w:val="30"/>
    </w:rPr>
  </w:style>
  <w:style w:type="paragraph" w:styleId="13">
    <w:name w:val="Balloon Text"/>
    <w:basedOn w:val="1"/>
    <w:link w:val="63"/>
    <w:qFormat/>
    <w:uiPriority w:val="0"/>
    <w:pPr>
      <w:spacing w:line="240" w:lineRule="auto"/>
    </w:pPr>
    <w:rPr>
      <w:sz w:val="18"/>
      <w:szCs w:val="18"/>
    </w:rPr>
  </w:style>
  <w:style w:type="paragraph" w:styleId="14">
    <w:name w:val="footer"/>
    <w:basedOn w:val="1"/>
    <w:link w:val="33"/>
    <w:unhideWhenUsed/>
    <w:qFormat/>
    <w:uiPriority w:val="0"/>
    <w:pPr>
      <w:tabs>
        <w:tab w:val="center" w:pos="4153"/>
        <w:tab w:val="right" w:pos="8306"/>
      </w:tabs>
      <w:snapToGrid w:val="0"/>
    </w:pPr>
    <w:rPr>
      <w:sz w:val="18"/>
      <w:szCs w:val="18"/>
    </w:rPr>
  </w:style>
  <w:style w:type="paragraph" w:styleId="15">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6">
    <w:name w:val="toc 1"/>
    <w:next w:val="17"/>
    <w:unhideWhenUsed/>
    <w:qFormat/>
    <w:uiPriority w:val="39"/>
    <w:rPr>
      <w:rFonts w:ascii="微软雅黑" w:hAnsi="微软雅黑" w:eastAsia="微软雅黑" w:cstheme="minorBidi"/>
      <w:kern w:val="2"/>
      <w:sz w:val="32"/>
      <w:szCs w:val="84"/>
      <w:lang w:val="en-US" w:eastAsia="zh-CN" w:bidi="ar-SA"/>
    </w:rPr>
  </w:style>
  <w:style w:type="paragraph" w:styleId="17">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8">
    <w:name w:val="toc 2"/>
    <w:basedOn w:val="1"/>
    <w:next w:val="1"/>
    <w:unhideWhenUsed/>
    <w:qFormat/>
    <w:uiPriority w:val="39"/>
    <w:pPr>
      <w:tabs>
        <w:tab w:val="left" w:pos="1470"/>
        <w:tab w:val="right" w:leader="dot" w:pos="8296"/>
      </w:tabs>
      <w:ind w:left="300" w:leftChars="300"/>
    </w:pPr>
    <w:rPr>
      <w:sz w:val="30"/>
    </w:rPr>
  </w:style>
  <w:style w:type="paragraph" w:styleId="19">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0">
    <w:name w:val="Normal (Web)"/>
    <w:basedOn w:val="1"/>
    <w:qFormat/>
    <w:uiPriority w:val="99"/>
    <w:pPr>
      <w:spacing w:beforeAutospacing="1" w:afterAutospacing="1"/>
      <w:jc w:val="left"/>
    </w:pPr>
    <w:rPr>
      <w:rFonts w:cs="Times New Roman"/>
      <w:kern w:val="0"/>
      <w:sz w:val="24"/>
    </w:rPr>
  </w:style>
  <w:style w:type="paragraph" w:styleId="21">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paragraph" w:styleId="22">
    <w:name w:val="annotation subject"/>
    <w:basedOn w:val="11"/>
    <w:next w:val="11"/>
    <w:link w:val="62"/>
    <w:qFormat/>
    <w:uiPriority w:val="0"/>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Strong"/>
    <w:basedOn w:val="25"/>
    <w:qFormat/>
    <w:uiPriority w:val="0"/>
    <w:rPr>
      <w:b/>
    </w:rPr>
  </w:style>
  <w:style w:type="character" w:styleId="27">
    <w:name w:val="FollowedHyperlink"/>
    <w:basedOn w:val="25"/>
    <w:qFormat/>
    <w:uiPriority w:val="0"/>
    <w:rPr>
      <w:color w:val="800080"/>
      <w:u w:val="single"/>
    </w:rPr>
  </w:style>
  <w:style w:type="character" w:styleId="28">
    <w:name w:val="Emphasis"/>
    <w:basedOn w:val="25"/>
    <w:qFormat/>
    <w:uiPriority w:val="0"/>
    <w:rPr>
      <w:i/>
    </w:rPr>
  </w:style>
  <w:style w:type="character" w:styleId="29">
    <w:name w:val="Hyperlink"/>
    <w:basedOn w:val="25"/>
    <w:unhideWhenUsed/>
    <w:qFormat/>
    <w:uiPriority w:val="0"/>
    <w:rPr>
      <w:color w:val="0563C1" w:themeColor="hyperlink"/>
      <w:u w:val="single"/>
      <w14:textFill>
        <w14:solidFill>
          <w14:schemeClr w14:val="hlink"/>
        </w14:solidFill>
      </w14:textFill>
    </w:rPr>
  </w:style>
  <w:style w:type="character" w:styleId="30">
    <w:name w:val="HTML Code"/>
    <w:basedOn w:val="25"/>
    <w:unhideWhenUsed/>
    <w:qFormat/>
    <w:uiPriority w:val="99"/>
    <w:rPr>
      <w:rFonts w:ascii="宋体" w:hAnsi="宋体" w:eastAsia="宋体" w:cs="宋体"/>
      <w:sz w:val="24"/>
      <w:szCs w:val="24"/>
    </w:rPr>
  </w:style>
  <w:style w:type="character" w:styleId="31">
    <w:name w:val="annotation reference"/>
    <w:basedOn w:val="25"/>
    <w:qFormat/>
    <w:uiPriority w:val="0"/>
    <w:rPr>
      <w:sz w:val="21"/>
      <w:szCs w:val="21"/>
    </w:rPr>
  </w:style>
  <w:style w:type="character" w:customStyle="1" w:styleId="32">
    <w:name w:val="页眉 字符"/>
    <w:basedOn w:val="25"/>
    <w:link w:val="15"/>
    <w:qFormat/>
    <w:uiPriority w:val="99"/>
    <w:rPr>
      <w:sz w:val="18"/>
      <w:szCs w:val="18"/>
    </w:rPr>
  </w:style>
  <w:style w:type="character" w:customStyle="1" w:styleId="33">
    <w:name w:val="页脚 字符"/>
    <w:basedOn w:val="25"/>
    <w:link w:val="14"/>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5"/>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5"/>
    <w:link w:val="2"/>
    <w:qFormat/>
    <w:uiPriority w:val="9"/>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5"/>
    <w:link w:val="3"/>
    <w:qFormat/>
    <w:uiPriority w:val="0"/>
    <w:rPr>
      <w:rFonts w:asciiTheme="majorHAnsi" w:hAnsiTheme="majorHAnsi" w:cstheme="majorBidi"/>
      <w:b/>
      <w:bCs/>
      <w:kern w:val="2"/>
      <w:sz w:val="32"/>
      <w:szCs w:val="32"/>
    </w:rPr>
  </w:style>
  <w:style w:type="character" w:customStyle="1" w:styleId="45">
    <w:name w:val="标题 3 字符"/>
    <w:basedOn w:val="25"/>
    <w:link w:val="4"/>
    <w:qFormat/>
    <w:uiPriority w:val="9"/>
    <w:rPr>
      <w:rFonts w:eastAsia="微软雅黑"/>
      <w:bCs/>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5"/>
    <w:link w:val="5"/>
    <w:qFormat/>
    <w:uiPriority w:val="9"/>
    <w:rPr>
      <w:rFonts w:asciiTheme="majorHAnsi" w:hAnsiTheme="majorHAnsi" w:eastAsiaTheme="majorEastAsia" w:cstheme="majorBidi"/>
      <w:b/>
      <w:bCs/>
      <w:sz w:val="28"/>
      <w:szCs w:val="28"/>
    </w:rPr>
  </w:style>
  <w:style w:type="character" w:customStyle="1" w:styleId="48">
    <w:name w:val="标题 5 字符"/>
    <w:basedOn w:val="25"/>
    <w:link w:val="6"/>
    <w:qFormat/>
    <w:uiPriority w:val="0"/>
    <w:rPr>
      <w:b/>
      <w:sz w:val="28"/>
      <w:szCs w:val="24"/>
    </w:rPr>
  </w:style>
  <w:style w:type="character" w:customStyle="1" w:styleId="49">
    <w:name w:val="标题 6 字符"/>
    <w:basedOn w:val="25"/>
    <w:link w:val="7"/>
    <w:qFormat/>
    <w:uiPriority w:val="0"/>
    <w:rPr>
      <w:rFonts w:ascii="Arial" w:hAnsi="Arial" w:eastAsia="黑体"/>
      <w:b/>
      <w:sz w:val="24"/>
      <w:szCs w:val="24"/>
    </w:rPr>
  </w:style>
  <w:style w:type="character" w:customStyle="1" w:styleId="50">
    <w:name w:val="标题 7 字符"/>
    <w:basedOn w:val="25"/>
    <w:link w:val="8"/>
    <w:qFormat/>
    <w:uiPriority w:val="0"/>
    <w:rPr>
      <w:b/>
      <w:sz w:val="24"/>
      <w:szCs w:val="24"/>
    </w:rPr>
  </w:style>
  <w:style w:type="character" w:customStyle="1" w:styleId="51">
    <w:name w:val="标题 8 字符"/>
    <w:basedOn w:val="25"/>
    <w:link w:val="9"/>
    <w:semiHidden/>
    <w:qFormat/>
    <w:uiPriority w:val="0"/>
    <w:rPr>
      <w:rFonts w:ascii="Arial" w:hAnsi="Arial" w:eastAsia="黑体"/>
      <w:sz w:val="24"/>
      <w:szCs w:val="24"/>
    </w:rPr>
  </w:style>
  <w:style w:type="character" w:customStyle="1" w:styleId="52">
    <w:name w:val="标题 9 字符"/>
    <w:basedOn w:val="25"/>
    <w:link w:val="10"/>
    <w:semiHidden/>
    <w:qFormat/>
    <w:uiPriority w:val="0"/>
    <w:rPr>
      <w:rFonts w:ascii="Arial" w:hAnsi="Arial" w:eastAsia="黑体"/>
      <w:szCs w:val="24"/>
    </w:rPr>
  </w:style>
  <w:style w:type="character" w:customStyle="1" w:styleId="53">
    <w:name w:val="HTML 预设格式 字符"/>
    <w:basedOn w:val="25"/>
    <w:link w:val="19"/>
    <w:qFormat/>
    <w:uiPriority w:val="99"/>
    <w:rPr>
      <w:rFonts w:ascii="宋体" w:hAnsi="宋体" w:eastAsia="宋体" w:cs="Times New Roman"/>
      <w:kern w:val="0"/>
      <w:sz w:val="24"/>
      <w:szCs w:val="24"/>
    </w:rPr>
  </w:style>
  <w:style w:type="character" w:customStyle="1" w:styleId="54">
    <w:name w:val="标题 字符"/>
    <w:basedOn w:val="25"/>
    <w:link w:val="21"/>
    <w:qFormat/>
    <w:uiPriority w:val="0"/>
    <w:rPr>
      <w:rFonts w:asciiTheme="majorHAnsi" w:hAnsiTheme="majorHAnsi" w:eastAsiaTheme="majorEastAsia" w:cstheme="majorBidi"/>
      <w:b/>
      <w:bCs/>
      <w:sz w:val="32"/>
      <w:szCs w:val="32"/>
    </w:rPr>
  </w:style>
  <w:style w:type="character" w:customStyle="1" w:styleId="55">
    <w:name w:val="token"/>
    <w:basedOn w:val="25"/>
    <w:qFormat/>
    <w:uiPriority w:val="0"/>
  </w:style>
  <w:style w:type="character" w:customStyle="1" w:styleId="56">
    <w:name w:val="pl-k"/>
    <w:basedOn w:val="25"/>
    <w:qFormat/>
    <w:uiPriority w:val="0"/>
  </w:style>
  <w:style w:type="character" w:customStyle="1" w:styleId="57">
    <w:name w:val="pl-c1"/>
    <w:basedOn w:val="25"/>
    <w:qFormat/>
    <w:uiPriority w:val="0"/>
  </w:style>
  <w:style w:type="character" w:customStyle="1" w:styleId="58">
    <w:name w:val="pl-s"/>
    <w:basedOn w:val="25"/>
    <w:qFormat/>
    <w:uiPriority w:val="0"/>
  </w:style>
  <w:style w:type="character" w:customStyle="1" w:styleId="59">
    <w:name w:val="pl-pds"/>
    <w:basedOn w:val="25"/>
    <w:qFormat/>
    <w:uiPriority w:val="0"/>
  </w:style>
  <w:style w:type="character" w:customStyle="1" w:styleId="60">
    <w:name w:val="pl-cce"/>
    <w:basedOn w:val="25"/>
    <w:qFormat/>
    <w:uiPriority w:val="0"/>
  </w:style>
  <w:style w:type="character" w:customStyle="1" w:styleId="61">
    <w:name w:val="批注文字 字符"/>
    <w:basedOn w:val="25"/>
    <w:link w:val="11"/>
    <w:qFormat/>
    <w:uiPriority w:val="0"/>
    <w:rPr>
      <w:szCs w:val="24"/>
    </w:rPr>
  </w:style>
  <w:style w:type="character" w:customStyle="1" w:styleId="62">
    <w:name w:val="批注主题 字符"/>
    <w:basedOn w:val="61"/>
    <w:link w:val="22"/>
    <w:qFormat/>
    <w:uiPriority w:val="0"/>
    <w:rPr>
      <w:b/>
      <w:bCs/>
      <w:szCs w:val="24"/>
    </w:rPr>
  </w:style>
  <w:style w:type="character" w:customStyle="1" w:styleId="63">
    <w:name w:val="批注框文本 字符"/>
    <w:basedOn w:val="25"/>
    <w:link w:val="13"/>
    <w:qFormat/>
    <w:uiPriority w:val="0"/>
    <w:rPr>
      <w:sz w:val="18"/>
      <w:szCs w:val="18"/>
    </w:rPr>
  </w:style>
  <w:style w:type="character" w:customStyle="1" w:styleId="64">
    <w:name w:val="hljs-attribute"/>
    <w:basedOn w:val="25"/>
    <w:qFormat/>
    <w:uiPriority w:val="0"/>
  </w:style>
  <w:style w:type="character" w:customStyle="1" w:styleId="65">
    <w:name w:val="pl-c"/>
    <w:basedOn w:val="25"/>
    <w:qFormat/>
    <w:uiPriority w:val="0"/>
  </w:style>
  <w:style w:type="character" w:customStyle="1" w:styleId="66">
    <w:name w:val="pl-smi"/>
    <w:basedOn w:val="25"/>
    <w:qFormat/>
    <w:uiPriority w:val="0"/>
  </w:style>
  <w:style w:type="table" w:customStyle="1" w:styleId="67">
    <w:name w:val="无格式表格 11"/>
    <w:basedOn w:val="23"/>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3.xml"/><Relationship Id="rId49" Type="http://schemas.openxmlformats.org/officeDocument/2006/relationships/image" Target="media/image41.jpe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237652-9066-44A1-9A28-6BCC9311F509}">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296</Pages>
  <Words>34050</Words>
  <Characters>194091</Characters>
  <Lines>1617</Lines>
  <Paragraphs>455</Paragraphs>
  <TotalTime>3</TotalTime>
  <ScaleCrop>false</ScaleCrop>
  <LinksUpToDate>false</LinksUpToDate>
  <CharactersWithSpaces>227686</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allen</cp:lastModifiedBy>
  <dcterms:modified xsi:type="dcterms:W3CDTF">2019-07-03T08:05:27Z</dcterms:modified>
  <cp:revision>1214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